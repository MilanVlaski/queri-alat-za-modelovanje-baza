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CAA" w:rsidRPr="00FD7CAA" w:rsidRDefault="0012102D" w:rsidP="00FD7CAA">
      <w:pPr>
        <w:pStyle w:val="Title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1pt;height:93.3pt">
            <v:imagedata r:id="rId7" o:title="logoKropovan"/>
          </v:shape>
        </w:pict>
      </w:r>
    </w:p>
    <w:p w:rsidR="00807161" w:rsidRDefault="00FD7CAA">
      <w:pPr>
        <w:pStyle w:val="Title"/>
        <w:jc w:val="right"/>
      </w:pPr>
      <w:r>
        <w:t>queri</w:t>
      </w:r>
    </w:p>
    <w:p w:rsidR="00807161" w:rsidRDefault="00FD7CAA">
      <w:pPr>
        <w:pStyle w:val="Title"/>
        <w:jc w:val="right"/>
      </w:pPr>
      <w:r>
        <w:t xml:space="preserve">Ocjena iteracije </w:t>
      </w:r>
      <w:r w:rsidR="00A74FA1">
        <w:t>2</w:t>
      </w:r>
    </w:p>
    <w:p w:rsidR="00807161" w:rsidRDefault="00807161">
      <w:pPr>
        <w:pStyle w:val="Title"/>
        <w:jc w:val="right"/>
      </w:pPr>
    </w:p>
    <w:p w:rsidR="00807161" w:rsidRDefault="00FD7CAA">
      <w:pPr>
        <w:pStyle w:val="Title"/>
        <w:jc w:val="right"/>
        <w:rPr>
          <w:sz w:val="28"/>
        </w:rPr>
      </w:pPr>
      <w:r>
        <w:rPr>
          <w:sz w:val="28"/>
        </w:rPr>
        <w:t>Verzija</w:t>
      </w:r>
      <w:r w:rsidR="00AA0861">
        <w:rPr>
          <w:sz w:val="28"/>
        </w:rPr>
        <w:t xml:space="preserve"> 1.0</w:t>
      </w:r>
    </w:p>
    <w:p w:rsidR="00807161" w:rsidRDefault="00807161">
      <w:pPr>
        <w:pStyle w:val="Title"/>
        <w:rPr>
          <w:sz w:val="28"/>
        </w:rPr>
      </w:pPr>
    </w:p>
    <w:p w:rsidR="00807161" w:rsidRDefault="00807161"/>
    <w:p w:rsidR="00807161" w:rsidRDefault="00AA0861" w:rsidP="006A60F2">
      <w:pPr>
        <w:pStyle w:val="InfoBlue"/>
      </w:pPr>
      <w:r>
        <w:t xml:space="preserve"> </w:t>
      </w:r>
    </w:p>
    <w:p w:rsidR="00807161" w:rsidRDefault="00807161">
      <w:pPr>
        <w:sectPr w:rsidR="00807161" w:rsidSect="00FD7CAA">
          <w:headerReference w:type="default" r:id="rId8"/>
          <w:footerReference w:type="even" r:id="rId9"/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:rsidR="00807161" w:rsidRDefault="00FD7CAA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07161">
        <w:tc>
          <w:tcPr>
            <w:tcW w:w="2304" w:type="dxa"/>
          </w:tcPr>
          <w:p w:rsidR="00807161" w:rsidRDefault="00AA086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</w:t>
            </w:r>
            <w:r w:rsidR="00FD7CAA">
              <w:rPr>
                <w:b/>
              </w:rPr>
              <w:t>um</w:t>
            </w:r>
          </w:p>
        </w:tc>
        <w:tc>
          <w:tcPr>
            <w:tcW w:w="1152" w:type="dxa"/>
          </w:tcPr>
          <w:p w:rsidR="00807161" w:rsidRDefault="00FD7CA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807161" w:rsidRDefault="00FD7CA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807161" w:rsidRDefault="00FD7CA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07161">
        <w:tc>
          <w:tcPr>
            <w:tcW w:w="2304" w:type="dxa"/>
          </w:tcPr>
          <w:p w:rsidR="00807161" w:rsidRDefault="00A74FA1">
            <w:pPr>
              <w:pStyle w:val="Tabletext"/>
            </w:pPr>
            <w:r>
              <w:t>24</w:t>
            </w:r>
            <w:r w:rsidR="00FD7CAA">
              <w:t>.01.2023.</w:t>
            </w:r>
          </w:p>
        </w:tc>
        <w:tc>
          <w:tcPr>
            <w:tcW w:w="1152" w:type="dxa"/>
          </w:tcPr>
          <w:p w:rsidR="00807161" w:rsidRDefault="00FD7CA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07161" w:rsidRDefault="00FD7CAA">
            <w:pPr>
              <w:pStyle w:val="Tabletext"/>
            </w:pPr>
            <w:r>
              <w:t>Prva verzija.</w:t>
            </w:r>
          </w:p>
        </w:tc>
        <w:tc>
          <w:tcPr>
            <w:tcW w:w="2304" w:type="dxa"/>
          </w:tcPr>
          <w:p w:rsidR="00807161" w:rsidRPr="00FD7CAA" w:rsidRDefault="00FD7CAA">
            <w:pPr>
              <w:pStyle w:val="Tabletext"/>
              <w:rPr>
                <w:lang w:val="sr-Latn-BA"/>
              </w:rPr>
            </w:pPr>
            <w:r>
              <w:t>Milan Vl</w:t>
            </w:r>
            <w:r>
              <w:rPr>
                <w:lang w:val="sr-Latn-BA"/>
              </w:rPr>
              <w:t>aški</w:t>
            </w:r>
          </w:p>
        </w:tc>
      </w:tr>
      <w:tr w:rsidR="00807161">
        <w:tc>
          <w:tcPr>
            <w:tcW w:w="2304" w:type="dxa"/>
          </w:tcPr>
          <w:p w:rsidR="00807161" w:rsidRDefault="00807161">
            <w:pPr>
              <w:pStyle w:val="Tabletext"/>
            </w:pPr>
          </w:p>
        </w:tc>
        <w:tc>
          <w:tcPr>
            <w:tcW w:w="1152" w:type="dxa"/>
          </w:tcPr>
          <w:p w:rsidR="00807161" w:rsidRDefault="00807161">
            <w:pPr>
              <w:pStyle w:val="Tabletext"/>
            </w:pPr>
          </w:p>
        </w:tc>
        <w:tc>
          <w:tcPr>
            <w:tcW w:w="3744" w:type="dxa"/>
          </w:tcPr>
          <w:p w:rsidR="00807161" w:rsidRDefault="00807161">
            <w:pPr>
              <w:pStyle w:val="Tabletext"/>
            </w:pPr>
          </w:p>
        </w:tc>
        <w:tc>
          <w:tcPr>
            <w:tcW w:w="2304" w:type="dxa"/>
          </w:tcPr>
          <w:p w:rsidR="00807161" w:rsidRDefault="00807161">
            <w:pPr>
              <w:pStyle w:val="Tabletext"/>
            </w:pPr>
          </w:p>
        </w:tc>
      </w:tr>
      <w:tr w:rsidR="00807161">
        <w:tc>
          <w:tcPr>
            <w:tcW w:w="2304" w:type="dxa"/>
          </w:tcPr>
          <w:p w:rsidR="00807161" w:rsidRDefault="00807161">
            <w:pPr>
              <w:pStyle w:val="Tabletext"/>
            </w:pPr>
          </w:p>
        </w:tc>
        <w:tc>
          <w:tcPr>
            <w:tcW w:w="1152" w:type="dxa"/>
          </w:tcPr>
          <w:p w:rsidR="00807161" w:rsidRDefault="00807161">
            <w:pPr>
              <w:pStyle w:val="Tabletext"/>
            </w:pPr>
          </w:p>
        </w:tc>
        <w:tc>
          <w:tcPr>
            <w:tcW w:w="3744" w:type="dxa"/>
          </w:tcPr>
          <w:p w:rsidR="00807161" w:rsidRDefault="00807161">
            <w:pPr>
              <w:pStyle w:val="Tabletext"/>
            </w:pPr>
          </w:p>
        </w:tc>
        <w:tc>
          <w:tcPr>
            <w:tcW w:w="2304" w:type="dxa"/>
          </w:tcPr>
          <w:p w:rsidR="00807161" w:rsidRDefault="00807161">
            <w:pPr>
              <w:pStyle w:val="Tabletext"/>
            </w:pPr>
          </w:p>
        </w:tc>
      </w:tr>
      <w:tr w:rsidR="00807161">
        <w:tc>
          <w:tcPr>
            <w:tcW w:w="2304" w:type="dxa"/>
          </w:tcPr>
          <w:p w:rsidR="00807161" w:rsidRDefault="00807161">
            <w:pPr>
              <w:pStyle w:val="Tabletext"/>
            </w:pPr>
          </w:p>
        </w:tc>
        <w:tc>
          <w:tcPr>
            <w:tcW w:w="1152" w:type="dxa"/>
          </w:tcPr>
          <w:p w:rsidR="00807161" w:rsidRDefault="00807161">
            <w:pPr>
              <w:pStyle w:val="Tabletext"/>
            </w:pPr>
          </w:p>
        </w:tc>
        <w:tc>
          <w:tcPr>
            <w:tcW w:w="3744" w:type="dxa"/>
          </w:tcPr>
          <w:p w:rsidR="00807161" w:rsidRDefault="00807161">
            <w:pPr>
              <w:pStyle w:val="Tabletext"/>
            </w:pPr>
          </w:p>
        </w:tc>
        <w:tc>
          <w:tcPr>
            <w:tcW w:w="2304" w:type="dxa"/>
          </w:tcPr>
          <w:p w:rsidR="00807161" w:rsidRDefault="00807161">
            <w:pPr>
              <w:pStyle w:val="Tabletext"/>
            </w:pPr>
          </w:p>
        </w:tc>
      </w:tr>
    </w:tbl>
    <w:p w:rsidR="00807161" w:rsidRDefault="00807161"/>
    <w:p w:rsidR="00807161" w:rsidRDefault="00AA0861">
      <w:pPr>
        <w:pStyle w:val="Title"/>
      </w:pPr>
      <w:r>
        <w:br w:type="page"/>
      </w:r>
      <w:r w:rsidR="00FD7CAA">
        <w:lastRenderedPageBreak/>
        <w:t>Sadržaj</w:t>
      </w:r>
    </w:p>
    <w:p w:rsidR="00891241" w:rsidRPr="00AA0861" w:rsidRDefault="00AA086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91241">
        <w:rPr>
          <w:noProof/>
        </w:rPr>
        <w:t>1.</w:t>
      </w:r>
      <w:r w:rsidR="00891241" w:rsidRPr="00AA0861">
        <w:rPr>
          <w:rFonts w:ascii="Calibri" w:hAnsi="Calibri"/>
          <w:noProof/>
          <w:sz w:val="22"/>
          <w:szCs w:val="22"/>
        </w:rPr>
        <w:tab/>
      </w:r>
      <w:r w:rsidR="00891241">
        <w:rPr>
          <w:noProof/>
        </w:rPr>
        <w:t>Uvod</w:t>
      </w:r>
      <w:r w:rsidR="00891241">
        <w:rPr>
          <w:noProof/>
        </w:rPr>
        <w:tab/>
      </w:r>
      <w:r w:rsidR="00891241">
        <w:rPr>
          <w:noProof/>
        </w:rPr>
        <w:fldChar w:fldCharType="begin"/>
      </w:r>
      <w:r w:rsidR="00891241">
        <w:rPr>
          <w:noProof/>
        </w:rPr>
        <w:instrText xml:space="preserve"> PAGEREF _Toc123652680 \h </w:instrText>
      </w:r>
      <w:r w:rsidR="00891241">
        <w:rPr>
          <w:noProof/>
        </w:rPr>
      </w:r>
      <w:r w:rsidR="00891241">
        <w:rPr>
          <w:noProof/>
        </w:rPr>
        <w:fldChar w:fldCharType="separate"/>
      </w:r>
      <w:r w:rsidR="00891241">
        <w:rPr>
          <w:noProof/>
        </w:rPr>
        <w:t>4</w:t>
      </w:r>
      <w:r w:rsidR="00891241">
        <w:rPr>
          <w:noProof/>
        </w:rPr>
        <w:fldChar w:fldCharType="end"/>
      </w:r>
    </w:p>
    <w:p w:rsidR="00891241" w:rsidRPr="00AA0861" w:rsidRDefault="0089124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AA08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_Toc123652681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1241" w:rsidRPr="00AA0861" w:rsidRDefault="0089124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AA08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_Toc123652682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1241" w:rsidRPr="00AA0861" w:rsidRDefault="0089124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AA08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_Toc123652683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1241" w:rsidRPr="00AA0861" w:rsidRDefault="0089124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AA08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_Toc123652684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1241" w:rsidRPr="00AA0861" w:rsidRDefault="0089124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</w:t>
      </w:r>
      <w:r w:rsidRPr="00AA08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_Toc123652685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1241" w:rsidRPr="00AA0861" w:rsidRDefault="0089124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000680">
        <w:rPr>
          <w:noProof/>
        </w:rPr>
        <w:t>2.</w:t>
      </w:r>
      <w:r w:rsidRPr="00AA08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Dostignuti ciljevi iteracije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_Toc123652686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1241" w:rsidRPr="00AA0861" w:rsidRDefault="0089124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000680">
        <w:rPr>
          <w:noProof/>
        </w:rPr>
        <w:t>3.</w:t>
      </w:r>
      <w:r w:rsidRPr="00AA08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Praćenje plana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_Toc123652687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1241" w:rsidRPr="00AA0861" w:rsidRDefault="0089124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AA08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Poređenje rezultata i kriterijuma evaluacije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_Toc123652688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1241" w:rsidRPr="00AA0861" w:rsidRDefault="0089124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000680">
        <w:rPr>
          <w:noProof/>
        </w:rPr>
        <w:t>5.</w:t>
      </w:r>
      <w:r w:rsidRPr="00AA08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Vanjske promjene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_Toc123652689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1241" w:rsidRPr="00AA0861" w:rsidRDefault="0089124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</w:t>
      </w:r>
      <w:r w:rsidRPr="00AA08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Potrebno preraditi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_Toc123652690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7161" w:rsidRDefault="00AA0861">
      <w:pPr>
        <w:pStyle w:val="Title"/>
      </w:pPr>
      <w:r>
        <w:fldChar w:fldCharType="end"/>
      </w:r>
      <w:r>
        <w:br w:type="page"/>
      </w:r>
      <w:r w:rsidR="00FD7CAA">
        <w:lastRenderedPageBreak/>
        <w:t>Ocjena iteracije 1</w:t>
      </w:r>
    </w:p>
    <w:p w:rsidR="00807161" w:rsidRDefault="00FD7CAA">
      <w:pPr>
        <w:pStyle w:val="Heading1"/>
      </w:pPr>
      <w:bookmarkStart w:id="0" w:name="_Toc123652680"/>
      <w:r>
        <w:t>Uvod</w:t>
      </w:r>
      <w:bookmarkEnd w:id="0"/>
    </w:p>
    <w:p w:rsidR="00807161" w:rsidRDefault="00FD7CAA" w:rsidP="00CC675F">
      <w:pPr>
        <w:pStyle w:val="Heading2"/>
      </w:pPr>
      <w:bookmarkStart w:id="1" w:name="_Toc123652681"/>
      <w:r>
        <w:t>Svrha</w:t>
      </w:r>
      <w:bookmarkEnd w:id="1"/>
    </w:p>
    <w:p w:rsidR="00CC675F" w:rsidRPr="00CC675F" w:rsidRDefault="00CC675F" w:rsidP="00CC675F">
      <w:pPr>
        <w:ind w:left="720"/>
      </w:pPr>
      <w:r>
        <w:t xml:space="preserve">Cilj ove </w:t>
      </w:r>
      <w:r w:rsidRPr="00CC675F">
        <w:rPr>
          <w:i/>
          <w:iCs/>
        </w:rPr>
        <w:t>Ocjene iteracije</w:t>
      </w:r>
      <w:r>
        <w:t xml:space="preserve"> je da obuhvati rezultate iteracije, stepen ispunjenja kriterijuma ocjen</w:t>
      </w:r>
      <w:r w:rsidR="00AE645F">
        <w:t>jivanja</w:t>
      </w:r>
      <w:r>
        <w:t>, pouke koje se mogu izvući iz rada</w:t>
      </w:r>
      <w:r w:rsidR="00AE645F">
        <w:t xml:space="preserve"> kao</w:t>
      </w:r>
      <w:r>
        <w:t xml:space="preserve"> i potencijalne izmjene.</w:t>
      </w:r>
    </w:p>
    <w:p w:rsidR="00807161" w:rsidRDefault="00FD7CAA">
      <w:pPr>
        <w:pStyle w:val="Heading2"/>
      </w:pPr>
      <w:bookmarkStart w:id="2" w:name="_Toc123652682"/>
      <w:r>
        <w:t>Obim</w:t>
      </w:r>
      <w:bookmarkEnd w:id="2"/>
    </w:p>
    <w:p w:rsidR="00807161" w:rsidRPr="006A60F2" w:rsidRDefault="00AE645F" w:rsidP="006A60F2">
      <w:pPr>
        <w:pStyle w:val="InfoBlue"/>
        <w:rPr>
          <w:lang w:val="sr-Latn-BA"/>
        </w:rPr>
      </w:pPr>
      <w:r w:rsidRPr="006A60F2">
        <w:t xml:space="preserve">Ocjena iteracije </w:t>
      </w:r>
      <w:r w:rsidR="006A60F2" w:rsidRPr="006A60F2">
        <w:t>2</w:t>
      </w:r>
      <w:r w:rsidRPr="006A60F2">
        <w:t xml:space="preserve"> odnosi se na Iteraciju 1 koja je navedena u </w:t>
      </w:r>
      <w:r w:rsidRPr="006A60F2">
        <w:rPr>
          <w:i/>
          <w:iCs w:val="0"/>
        </w:rPr>
        <w:t>Softverskom razvojnom planu</w:t>
      </w:r>
      <w:r w:rsidRPr="006A60F2">
        <w:t xml:space="preserve"> i detaljnije opisana </w:t>
      </w:r>
      <w:r w:rsidRPr="006A60F2">
        <w:rPr>
          <w:i/>
          <w:iCs w:val="0"/>
        </w:rPr>
        <w:t xml:space="preserve">Planom iteracije </w:t>
      </w:r>
      <w:r w:rsidR="006A60F2" w:rsidRPr="006A60F2">
        <w:rPr>
          <w:i/>
          <w:iCs w:val="0"/>
        </w:rPr>
        <w:t>2</w:t>
      </w:r>
      <w:r w:rsidRPr="006A60F2">
        <w:rPr>
          <w:i/>
          <w:iCs w:val="0"/>
        </w:rPr>
        <w:t>.</w:t>
      </w:r>
      <w:r w:rsidRPr="006A60F2">
        <w:t xml:space="preserve"> Glavni zadatak bio je </w:t>
      </w:r>
      <w:r w:rsidR="006A60F2">
        <w:t>definisanje slu</w:t>
      </w:r>
      <w:r w:rsidR="006A60F2">
        <w:rPr>
          <w:lang w:val="sr-Latn-BA"/>
        </w:rPr>
        <w:t xml:space="preserve">čajeva korištenja za softverski alat </w:t>
      </w:r>
      <w:r w:rsidR="006A60F2">
        <w:rPr>
          <w:i/>
          <w:iCs w:val="0"/>
          <w:lang w:val="sr-Latn-BA"/>
        </w:rPr>
        <w:t>queri.</w:t>
      </w:r>
    </w:p>
    <w:p w:rsidR="00807161" w:rsidRDefault="00FD7CAA">
      <w:pPr>
        <w:pStyle w:val="Heading2"/>
      </w:pPr>
      <w:bookmarkStart w:id="3" w:name="_Toc123652683"/>
      <w:r>
        <w:t>Definicije, akronimi i skraćenice</w:t>
      </w:r>
      <w:bookmarkEnd w:id="3"/>
    </w:p>
    <w:p w:rsidR="00AE645F" w:rsidRPr="00AE645F" w:rsidRDefault="00AE645F" w:rsidP="00AE645F">
      <w:pPr>
        <w:pStyle w:val="BodyText"/>
      </w:pPr>
      <w:r>
        <w:t xml:space="preserve">Sve potrebne definicije, akronimi i skraćenice sadržane su u dokumentu </w:t>
      </w:r>
      <w:r w:rsidRPr="0021394A">
        <w:rPr>
          <w:i/>
        </w:rPr>
        <w:t>Rječnik</w:t>
      </w:r>
      <w:r>
        <w:t>, koji je dio projektne dokumentacije.</w:t>
      </w:r>
    </w:p>
    <w:p w:rsidR="00807161" w:rsidRDefault="00AA0861">
      <w:pPr>
        <w:pStyle w:val="Heading2"/>
      </w:pPr>
      <w:bookmarkStart w:id="4" w:name="_Toc456598590"/>
      <w:bookmarkStart w:id="5" w:name="_Toc456600921"/>
      <w:bookmarkStart w:id="6" w:name="_Toc123652684"/>
      <w:r>
        <w:t>References</w:t>
      </w:r>
      <w:bookmarkEnd w:id="4"/>
      <w:bookmarkEnd w:id="5"/>
      <w:bookmarkEnd w:id="6"/>
    </w:p>
    <w:p w:rsidR="00AE645F" w:rsidRPr="00891241" w:rsidRDefault="00891241" w:rsidP="00891241">
      <w:pPr>
        <w:numPr>
          <w:ilvl w:val="2"/>
          <w:numId w:val="25"/>
        </w:numPr>
        <w:rPr>
          <w:i/>
          <w:iCs/>
        </w:rPr>
      </w:pPr>
      <w:r w:rsidRPr="00891241">
        <w:rPr>
          <w:i/>
          <w:iCs/>
        </w:rPr>
        <w:t>Softverski razvojni plan</w:t>
      </w:r>
    </w:p>
    <w:p w:rsidR="00891241" w:rsidRPr="00891241" w:rsidRDefault="00891241" w:rsidP="00891241">
      <w:pPr>
        <w:numPr>
          <w:ilvl w:val="2"/>
          <w:numId w:val="25"/>
        </w:numPr>
        <w:rPr>
          <w:i/>
          <w:iCs/>
        </w:rPr>
      </w:pPr>
      <w:r w:rsidRPr="00891241">
        <w:rPr>
          <w:i/>
          <w:iCs/>
        </w:rPr>
        <w:t xml:space="preserve">Plan iteracije </w:t>
      </w:r>
    </w:p>
    <w:p w:rsidR="00807161" w:rsidRDefault="00FD7CAA">
      <w:pPr>
        <w:pStyle w:val="Heading2"/>
      </w:pPr>
      <w:bookmarkStart w:id="7" w:name="_Toc123652685"/>
      <w:r>
        <w:t>Pregled</w:t>
      </w:r>
      <w:bookmarkEnd w:id="7"/>
    </w:p>
    <w:p w:rsidR="005D6895" w:rsidRPr="005D6895" w:rsidRDefault="005D6895" w:rsidP="005D6895">
      <w:pPr>
        <w:pStyle w:val="BodyText"/>
      </w:pPr>
      <w:r>
        <w:t>Biće opisani postignuti ciljevi iteracije i tok rada projektnog tima. Na kraju će ispunjenje ciljeva biti upoređeno sa ranije datom procjenom i kriterijumima i iz toga će biti izvučene pouke za dalji rad.</w:t>
      </w:r>
    </w:p>
    <w:p w:rsidR="00807161" w:rsidRDefault="00AA78DC">
      <w:pPr>
        <w:pStyle w:val="Heading1"/>
      </w:pPr>
      <w:bookmarkStart w:id="8" w:name="_Toc123652686"/>
      <w:r>
        <w:t>Dostignuti ciljevi iteracije</w:t>
      </w:r>
      <w:bookmarkEnd w:id="8"/>
    </w:p>
    <w:p w:rsidR="006A60F2" w:rsidRPr="006A60F2" w:rsidRDefault="006A60F2" w:rsidP="006A60F2">
      <w:pPr>
        <w:ind w:left="720"/>
      </w:pPr>
      <w:r>
        <w:t xml:space="preserve">Model slučajeva korištenja je dobro urađen i preslikan na Model zahtjeva i </w:t>
      </w:r>
      <w:r w:rsidRPr="006A60F2">
        <w:rPr>
          <w:i/>
          <w:iCs/>
        </w:rPr>
        <w:t>Specifikaciju softverskih zahtjeva</w:t>
      </w:r>
      <w:r>
        <w:rPr>
          <w:i/>
          <w:iCs/>
        </w:rPr>
        <w:t xml:space="preserve">. </w:t>
      </w:r>
      <w:r>
        <w:t xml:space="preserve">Generisana je i </w:t>
      </w:r>
      <w:r>
        <w:rPr>
          <w:i/>
          <w:iCs/>
        </w:rPr>
        <w:t>Specifikacija slučajeva korištenja.</w:t>
      </w:r>
    </w:p>
    <w:p w:rsidR="006A60F2" w:rsidRDefault="00AA78DC" w:rsidP="006A60F2">
      <w:pPr>
        <w:pStyle w:val="Heading1"/>
      </w:pPr>
      <w:bookmarkStart w:id="9" w:name="_Toc123652687"/>
      <w:r>
        <w:t>Praćenje plana</w:t>
      </w:r>
      <w:bookmarkEnd w:id="9"/>
    </w:p>
    <w:p w:rsidR="00807161" w:rsidRDefault="006A60F2" w:rsidP="006A60F2">
      <w:pPr>
        <w:ind w:left="720"/>
        <w:rPr>
          <w:i/>
          <w:iCs/>
        </w:rPr>
      </w:pPr>
      <w:r>
        <w:t>Tim je na zadovoljavajući način definisao sve scenarije slučajeva korištenja. Model je proširen sa sasvim novim zahtjevima koji spadaju u Rad sa dijagramom. Sve nedoumice i uticaj koji ova izmjena ima na ostale zahtjeve je doveden pod kontrolu jer je postojala česta komunikacija u toku rada.</w:t>
      </w:r>
      <w:r>
        <w:rPr>
          <w:iCs/>
          <w:color w:val="000000"/>
        </w:rPr>
        <w:t xml:space="preserve"> </w:t>
      </w:r>
      <w:r w:rsidR="0045544A">
        <w:rPr>
          <w:iCs/>
        </w:rPr>
        <w:t xml:space="preserve"> </w:t>
      </w:r>
    </w:p>
    <w:p w:rsidR="0045544A" w:rsidRPr="00257EAC" w:rsidRDefault="006A60F2" w:rsidP="0045544A">
      <w:pPr>
        <w:pStyle w:val="BodyText"/>
      </w:pPr>
      <w:r>
        <w:t>Ovaj put, brzina obavljenog posla je znatno bolja, jer je rok probijen za svega nekoliko dana. Optimistična procjena je bila 15. januar, a realna 20. januar. Stvarni završetak iteracije je 24. januar</w:t>
      </w:r>
      <w:r w:rsidR="0034461A">
        <w:t>.</w:t>
      </w:r>
    </w:p>
    <w:p w:rsidR="00807161" w:rsidRDefault="00E83641">
      <w:pPr>
        <w:pStyle w:val="Heading1"/>
      </w:pPr>
      <w:bookmarkStart w:id="10" w:name="_Toc123652688"/>
      <w:r>
        <w:t>Poređenje rezultat</w:t>
      </w:r>
      <w:r w:rsidR="00D8360F">
        <w:t>a</w:t>
      </w:r>
      <w:r>
        <w:t xml:space="preserve"> i kriterijuma evaluacije</w:t>
      </w:r>
      <w:bookmarkEnd w:id="10"/>
    </w:p>
    <w:p w:rsidR="00E83641" w:rsidRPr="00E83641" w:rsidRDefault="0034461A" w:rsidP="00E83641">
      <w:pPr>
        <w:ind w:left="720"/>
      </w:pPr>
      <w:r>
        <w:t>Model zahtjeva je kvalitetno kategorisan, a Slučajevi korištenja prošireni i nekoliko puta pregledani od strane svih članova.</w:t>
      </w:r>
      <w:r w:rsidR="00890864">
        <w:t xml:space="preserve"> Rok završetka iteracije je probijen za 4 dana, no njegova svrha je i bila minimizacija nerada u ekipi, a ne neko strogo pridržavanje njega. Iz tog razloga će biti upotrebljen kao kriterijum evaluacije u svakoj iteraciji koja prethodi.</w:t>
      </w:r>
    </w:p>
    <w:p w:rsidR="00807161" w:rsidRDefault="00D8360F">
      <w:pPr>
        <w:pStyle w:val="Heading1"/>
        <w:rPr>
          <w:b w:val="0"/>
        </w:rPr>
      </w:pPr>
      <w:bookmarkStart w:id="11" w:name="_Toc123652689"/>
      <w:r>
        <w:t>Vanjske promjene</w:t>
      </w:r>
      <w:bookmarkEnd w:id="11"/>
    </w:p>
    <w:p w:rsidR="00807161" w:rsidRPr="00D8360F" w:rsidRDefault="00890864" w:rsidP="006A60F2">
      <w:pPr>
        <w:pStyle w:val="InfoBlue"/>
        <w:rPr>
          <w:i/>
        </w:rPr>
      </w:pPr>
      <w:r>
        <w:t>Tim je sa malim kašnjenjem i kvalitetno odradio zadatke, s obzirom na nemogućnost jednog člana za rad i nepredviđenog dodavanja Rada sa dijagramom u slučajeve korištenja.</w:t>
      </w:r>
    </w:p>
    <w:p w:rsidR="00FD7CAA" w:rsidRDefault="00D8360F" w:rsidP="00AE645F">
      <w:pPr>
        <w:pStyle w:val="Heading1"/>
      </w:pPr>
      <w:bookmarkStart w:id="12" w:name="_Toc123652690"/>
      <w:r>
        <w:t xml:space="preserve">Potrebno </w:t>
      </w:r>
      <w:r w:rsidR="00732540">
        <w:t xml:space="preserve">je </w:t>
      </w:r>
      <w:r>
        <w:t>pr</w:t>
      </w:r>
      <w:bookmarkEnd w:id="12"/>
      <w:r w:rsidR="00732540">
        <w:t>omijeniti</w:t>
      </w:r>
    </w:p>
    <w:p w:rsidR="00CF349E" w:rsidRPr="00D8360F" w:rsidRDefault="00890864" w:rsidP="00D8360F">
      <w:pPr>
        <w:ind w:left="720"/>
      </w:pPr>
      <w:r>
        <w:t>Sljedeće iteracije sadrže novu materiju koja će se morati obrađivati iterativno. No ekipa se pokazala pouzdanom u zadacima koji su joj poznati.</w:t>
      </w:r>
      <w:bookmarkStart w:id="13" w:name="_GoBack"/>
      <w:bookmarkEnd w:id="13"/>
    </w:p>
    <w:sectPr w:rsidR="00CF349E" w:rsidRPr="00D8360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02D" w:rsidRDefault="0012102D">
      <w:pPr>
        <w:spacing w:line="240" w:lineRule="auto"/>
      </w:pPr>
      <w:r>
        <w:separator/>
      </w:r>
    </w:p>
  </w:endnote>
  <w:endnote w:type="continuationSeparator" w:id="0">
    <w:p w:rsidR="0012102D" w:rsidRDefault="001210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161" w:rsidRDefault="00AA08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7161" w:rsidRDefault="008071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716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07161" w:rsidRDefault="00FD7CAA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07161" w:rsidRDefault="00AA0861">
          <w:pPr>
            <w:jc w:val="center"/>
          </w:pPr>
          <w:r>
            <w:sym w:font="Symbol" w:char="F0D3"/>
          </w:r>
          <w:r w:rsidR="00FD7CAA">
            <w:t>Grupa 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9555A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07161" w:rsidRDefault="00AA086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807161" w:rsidRDefault="0080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161" w:rsidRDefault="008071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02D" w:rsidRDefault="0012102D">
      <w:pPr>
        <w:spacing w:line="240" w:lineRule="auto"/>
      </w:pPr>
      <w:r>
        <w:separator/>
      </w:r>
    </w:p>
  </w:footnote>
  <w:footnote w:type="continuationSeparator" w:id="0">
    <w:p w:rsidR="0012102D" w:rsidRDefault="001210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161" w:rsidRDefault="00807161">
    <w:pPr>
      <w:rPr>
        <w:sz w:val="24"/>
      </w:rPr>
    </w:pPr>
  </w:p>
  <w:p w:rsidR="00807161" w:rsidRDefault="00807161">
    <w:pPr>
      <w:pBdr>
        <w:top w:val="single" w:sz="6" w:space="1" w:color="auto"/>
      </w:pBdr>
      <w:rPr>
        <w:sz w:val="24"/>
      </w:rPr>
    </w:pPr>
  </w:p>
  <w:p w:rsidR="00FD7CAA" w:rsidRDefault="00FD7CA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:rsidR="00807161" w:rsidRDefault="00807161">
    <w:pPr>
      <w:pBdr>
        <w:bottom w:val="single" w:sz="6" w:space="1" w:color="auto"/>
      </w:pBdr>
      <w:jc w:val="right"/>
      <w:rPr>
        <w:sz w:val="24"/>
      </w:rPr>
    </w:pPr>
  </w:p>
  <w:p w:rsidR="00807161" w:rsidRDefault="008071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07161">
      <w:tc>
        <w:tcPr>
          <w:tcW w:w="6379" w:type="dxa"/>
        </w:tcPr>
        <w:p w:rsidR="00807161" w:rsidRPr="00FD7CAA" w:rsidRDefault="00FD7CAA">
          <w:pPr>
            <w:rPr>
              <w:i/>
              <w:iCs/>
            </w:rPr>
          </w:pPr>
          <w:r w:rsidRPr="00FD7CAA">
            <w:rPr>
              <w:i/>
              <w:iCs/>
            </w:rPr>
            <w:t>queri</w:t>
          </w:r>
        </w:p>
      </w:tc>
      <w:tc>
        <w:tcPr>
          <w:tcW w:w="3179" w:type="dxa"/>
        </w:tcPr>
        <w:p w:rsidR="00807161" w:rsidRDefault="00AA086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FD7CAA">
            <w:t>Verzija</w:t>
          </w:r>
          <w:r>
            <w:t xml:space="preserve">:           </w:t>
          </w:r>
          <w:r w:rsidR="00FD7CAA">
            <w:t>1.0</w:t>
          </w:r>
        </w:p>
      </w:tc>
    </w:tr>
    <w:tr w:rsidR="00807161">
      <w:tc>
        <w:tcPr>
          <w:tcW w:w="6379" w:type="dxa"/>
        </w:tcPr>
        <w:p w:rsidR="00807161" w:rsidRDefault="00FD7CAA">
          <w:r>
            <w:t xml:space="preserve">Ocjena iteracije </w:t>
          </w:r>
          <w:r w:rsidR="00A74FA1">
            <w:t>2</w:t>
          </w:r>
        </w:p>
      </w:tc>
      <w:tc>
        <w:tcPr>
          <w:tcW w:w="3179" w:type="dxa"/>
        </w:tcPr>
        <w:p w:rsidR="00807161" w:rsidRDefault="00AA0861">
          <w:r>
            <w:t xml:space="preserve">  Dat</w:t>
          </w:r>
          <w:r w:rsidR="00FD7CAA">
            <w:t>um</w:t>
          </w:r>
          <w:r>
            <w:t xml:space="preserve">:  </w:t>
          </w:r>
          <w:r w:rsidR="00A74FA1">
            <w:t>24</w:t>
          </w:r>
          <w:r w:rsidR="00FD7CAA">
            <w:t>.01.2023.</w:t>
          </w:r>
        </w:p>
      </w:tc>
    </w:tr>
  </w:tbl>
  <w:p w:rsidR="00807161" w:rsidRDefault="008071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161" w:rsidRDefault="008071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705DA0"/>
    <w:multiLevelType w:val="multilevel"/>
    <w:tmpl w:val="2DA8F43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A92F41"/>
    <w:multiLevelType w:val="hybridMultilevel"/>
    <w:tmpl w:val="A6883270"/>
    <w:lvl w:ilvl="0" w:tplc="66DA50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6FE7CC5"/>
    <w:multiLevelType w:val="multilevel"/>
    <w:tmpl w:val="E590421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CB228B8"/>
    <w:multiLevelType w:val="multilevel"/>
    <w:tmpl w:val="D1C2865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A486A89"/>
    <w:multiLevelType w:val="multilevel"/>
    <w:tmpl w:val="3080060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9"/>
  </w:num>
  <w:num w:numId="22">
    <w:abstractNumId w:val="6"/>
  </w:num>
  <w:num w:numId="23">
    <w:abstractNumId w:val="23"/>
  </w:num>
  <w:num w:numId="24">
    <w:abstractNumId w:val="3"/>
  </w:num>
  <w:num w:numId="25">
    <w:abstractNumId w:val="1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7CAA"/>
    <w:rsid w:val="0012102D"/>
    <w:rsid w:val="00257EAC"/>
    <w:rsid w:val="0034461A"/>
    <w:rsid w:val="0045544A"/>
    <w:rsid w:val="0059555A"/>
    <w:rsid w:val="005B6590"/>
    <w:rsid w:val="005D6895"/>
    <w:rsid w:val="006A60F2"/>
    <w:rsid w:val="006F0F8B"/>
    <w:rsid w:val="00732540"/>
    <w:rsid w:val="00807161"/>
    <w:rsid w:val="00890864"/>
    <w:rsid w:val="00891241"/>
    <w:rsid w:val="00A74FA1"/>
    <w:rsid w:val="00AA0861"/>
    <w:rsid w:val="00AA78DC"/>
    <w:rsid w:val="00AE645F"/>
    <w:rsid w:val="00B14F3B"/>
    <w:rsid w:val="00CC675F"/>
    <w:rsid w:val="00CF349E"/>
    <w:rsid w:val="00D8360F"/>
    <w:rsid w:val="00E83641"/>
    <w:rsid w:val="00FD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C03971"/>
  <w15:chartTrackingRefBased/>
  <w15:docId w15:val="{BC9D398E-6E6E-4BB1-B821-C264B1A3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A60F2"/>
    <w:pPr>
      <w:spacing w:after="120"/>
      <w:ind w:left="720"/>
    </w:pPr>
    <w:rPr>
      <w:iCs/>
      <w:color w:val="000000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BodyTextChar">
    <w:name w:val="Body Text Char"/>
    <w:link w:val="BodyText"/>
    <w:semiHidden/>
    <w:rsid w:val="00AE645F"/>
  </w:style>
  <w:style w:type="paragraph" w:customStyle="1" w:styleId="infoblue0">
    <w:name w:val="infoblue"/>
    <w:basedOn w:val="Normal"/>
    <w:rsid w:val="005D6895"/>
    <w:pPr>
      <w:widowControl/>
      <w:spacing w:after="120"/>
      <w:ind w:left="72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lja\Downloads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rup_itass.dot</Template>
  <TotalTime>25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Yelja</dc:creator>
  <cp:keywords/>
  <dc:description/>
  <cp:lastModifiedBy>Yelja</cp:lastModifiedBy>
  <cp:revision>4</cp:revision>
  <cp:lastPrinted>1899-12-31T23:00:00Z</cp:lastPrinted>
  <dcterms:created xsi:type="dcterms:W3CDTF">2023-01-24T16:28:00Z</dcterms:created>
  <dcterms:modified xsi:type="dcterms:W3CDTF">2023-01-24T16:55:00Z</dcterms:modified>
</cp:coreProperties>
</file>