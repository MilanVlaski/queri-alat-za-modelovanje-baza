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CAA" w:rsidRPr="00FD7CAA" w:rsidRDefault="006F0F8B" w:rsidP="00FD7CAA">
      <w:pPr>
        <w:pStyle w:val="Title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93pt">
            <v:imagedata r:id="rId7" o:title="logoKropovan"/>
          </v:shape>
        </w:pict>
      </w:r>
    </w:p>
    <w:p w:rsidR="00807161" w:rsidRDefault="00FD7CAA">
      <w:pPr>
        <w:pStyle w:val="Title"/>
        <w:jc w:val="right"/>
      </w:pPr>
      <w:r>
        <w:t>queri</w:t>
      </w:r>
    </w:p>
    <w:p w:rsidR="00807161" w:rsidRDefault="00FD7CAA">
      <w:pPr>
        <w:pStyle w:val="Title"/>
        <w:jc w:val="right"/>
      </w:pPr>
      <w:r>
        <w:t>Ocjena iteracije 1</w:t>
      </w:r>
    </w:p>
    <w:p w:rsidR="00807161" w:rsidRDefault="00807161">
      <w:pPr>
        <w:pStyle w:val="Title"/>
        <w:jc w:val="right"/>
      </w:pPr>
    </w:p>
    <w:p w:rsidR="00807161" w:rsidRDefault="00FD7CAA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AA0861">
        <w:rPr>
          <w:sz w:val="28"/>
        </w:rPr>
        <w:t xml:space="preserve"> 1.0</w:t>
      </w:r>
    </w:p>
    <w:p w:rsidR="00807161" w:rsidRDefault="00807161">
      <w:pPr>
        <w:pStyle w:val="Title"/>
        <w:rPr>
          <w:sz w:val="28"/>
        </w:rPr>
      </w:pPr>
    </w:p>
    <w:p w:rsidR="00807161" w:rsidRDefault="00807161"/>
    <w:p w:rsidR="00807161" w:rsidRDefault="00AA0861" w:rsidP="00AE645F">
      <w:pPr>
        <w:pStyle w:val="InfoBlue"/>
      </w:pPr>
      <w:r>
        <w:t xml:space="preserve"> </w:t>
      </w:r>
    </w:p>
    <w:p w:rsidR="00807161" w:rsidRDefault="00807161">
      <w:pPr>
        <w:sectPr w:rsidR="00807161" w:rsidSect="00FD7CAA">
          <w:headerReference w:type="default" r:id="rId8"/>
          <w:footerReference w:type="even" r:id="rId9"/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807161" w:rsidRDefault="00FD7CAA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07161">
        <w:tc>
          <w:tcPr>
            <w:tcW w:w="2304" w:type="dxa"/>
          </w:tcPr>
          <w:p w:rsidR="00807161" w:rsidRDefault="00AA08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FD7CAA">
              <w:rPr>
                <w:b/>
              </w:rPr>
              <w:t>um</w:t>
            </w:r>
          </w:p>
        </w:tc>
        <w:tc>
          <w:tcPr>
            <w:tcW w:w="1152" w:type="dxa"/>
          </w:tcPr>
          <w:p w:rsidR="00807161" w:rsidRDefault="00FD7CA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807161" w:rsidRDefault="00FD7CA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807161" w:rsidRDefault="00FD7CA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07161">
        <w:tc>
          <w:tcPr>
            <w:tcW w:w="2304" w:type="dxa"/>
          </w:tcPr>
          <w:p w:rsidR="00807161" w:rsidRDefault="00FD7CAA">
            <w:pPr>
              <w:pStyle w:val="Tabletext"/>
            </w:pPr>
            <w:r>
              <w:t>03.01.2023.</w:t>
            </w:r>
          </w:p>
        </w:tc>
        <w:tc>
          <w:tcPr>
            <w:tcW w:w="1152" w:type="dxa"/>
          </w:tcPr>
          <w:p w:rsidR="00807161" w:rsidRDefault="00FD7CA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07161" w:rsidRDefault="00FD7CAA">
            <w:pPr>
              <w:pStyle w:val="Tabletext"/>
            </w:pPr>
            <w:r>
              <w:t>Prva verzija.</w:t>
            </w:r>
          </w:p>
        </w:tc>
        <w:tc>
          <w:tcPr>
            <w:tcW w:w="2304" w:type="dxa"/>
          </w:tcPr>
          <w:p w:rsidR="00807161" w:rsidRPr="00FD7CAA" w:rsidRDefault="00FD7CAA">
            <w:pPr>
              <w:pStyle w:val="Tabletext"/>
              <w:rPr>
                <w:lang w:val="sr-Latn-BA"/>
              </w:rPr>
            </w:pPr>
            <w:r>
              <w:t>Milan Vl</w:t>
            </w:r>
            <w:r>
              <w:rPr>
                <w:lang w:val="sr-Latn-BA"/>
              </w:rPr>
              <w:t>aški</w:t>
            </w:r>
          </w:p>
        </w:tc>
      </w:tr>
      <w:tr w:rsidR="00807161">
        <w:tc>
          <w:tcPr>
            <w:tcW w:w="2304" w:type="dxa"/>
          </w:tcPr>
          <w:p w:rsidR="00807161" w:rsidRDefault="00807161">
            <w:pPr>
              <w:pStyle w:val="Tabletext"/>
            </w:pPr>
          </w:p>
        </w:tc>
        <w:tc>
          <w:tcPr>
            <w:tcW w:w="1152" w:type="dxa"/>
          </w:tcPr>
          <w:p w:rsidR="00807161" w:rsidRDefault="00807161">
            <w:pPr>
              <w:pStyle w:val="Tabletext"/>
            </w:pPr>
          </w:p>
        </w:tc>
        <w:tc>
          <w:tcPr>
            <w:tcW w:w="3744" w:type="dxa"/>
          </w:tcPr>
          <w:p w:rsidR="00807161" w:rsidRDefault="00807161">
            <w:pPr>
              <w:pStyle w:val="Tabletext"/>
            </w:pPr>
          </w:p>
        </w:tc>
        <w:tc>
          <w:tcPr>
            <w:tcW w:w="2304" w:type="dxa"/>
          </w:tcPr>
          <w:p w:rsidR="00807161" w:rsidRDefault="00807161">
            <w:pPr>
              <w:pStyle w:val="Tabletext"/>
            </w:pPr>
          </w:p>
        </w:tc>
      </w:tr>
      <w:tr w:rsidR="00807161">
        <w:tc>
          <w:tcPr>
            <w:tcW w:w="2304" w:type="dxa"/>
          </w:tcPr>
          <w:p w:rsidR="00807161" w:rsidRDefault="00807161">
            <w:pPr>
              <w:pStyle w:val="Tabletext"/>
            </w:pPr>
          </w:p>
        </w:tc>
        <w:tc>
          <w:tcPr>
            <w:tcW w:w="1152" w:type="dxa"/>
          </w:tcPr>
          <w:p w:rsidR="00807161" w:rsidRDefault="00807161">
            <w:pPr>
              <w:pStyle w:val="Tabletext"/>
            </w:pPr>
          </w:p>
        </w:tc>
        <w:tc>
          <w:tcPr>
            <w:tcW w:w="3744" w:type="dxa"/>
          </w:tcPr>
          <w:p w:rsidR="00807161" w:rsidRDefault="00807161">
            <w:pPr>
              <w:pStyle w:val="Tabletext"/>
            </w:pPr>
          </w:p>
        </w:tc>
        <w:tc>
          <w:tcPr>
            <w:tcW w:w="2304" w:type="dxa"/>
          </w:tcPr>
          <w:p w:rsidR="00807161" w:rsidRDefault="00807161">
            <w:pPr>
              <w:pStyle w:val="Tabletext"/>
            </w:pPr>
          </w:p>
        </w:tc>
      </w:tr>
      <w:tr w:rsidR="00807161">
        <w:tc>
          <w:tcPr>
            <w:tcW w:w="2304" w:type="dxa"/>
          </w:tcPr>
          <w:p w:rsidR="00807161" w:rsidRDefault="00807161">
            <w:pPr>
              <w:pStyle w:val="Tabletext"/>
            </w:pPr>
          </w:p>
        </w:tc>
        <w:tc>
          <w:tcPr>
            <w:tcW w:w="1152" w:type="dxa"/>
          </w:tcPr>
          <w:p w:rsidR="00807161" w:rsidRDefault="00807161">
            <w:pPr>
              <w:pStyle w:val="Tabletext"/>
            </w:pPr>
          </w:p>
        </w:tc>
        <w:tc>
          <w:tcPr>
            <w:tcW w:w="3744" w:type="dxa"/>
          </w:tcPr>
          <w:p w:rsidR="00807161" w:rsidRDefault="00807161">
            <w:pPr>
              <w:pStyle w:val="Tabletext"/>
            </w:pPr>
          </w:p>
        </w:tc>
        <w:tc>
          <w:tcPr>
            <w:tcW w:w="2304" w:type="dxa"/>
          </w:tcPr>
          <w:p w:rsidR="00807161" w:rsidRDefault="00807161">
            <w:pPr>
              <w:pStyle w:val="Tabletext"/>
            </w:pPr>
          </w:p>
        </w:tc>
      </w:tr>
    </w:tbl>
    <w:p w:rsidR="00807161" w:rsidRDefault="00807161"/>
    <w:p w:rsidR="00807161" w:rsidRDefault="00AA0861">
      <w:pPr>
        <w:pStyle w:val="Title"/>
      </w:pPr>
      <w:r>
        <w:br w:type="page"/>
      </w:r>
      <w:r w:rsidR="00FD7CAA">
        <w:lastRenderedPageBreak/>
        <w:t>Sadržaj</w:t>
      </w:r>
    </w:p>
    <w:p w:rsidR="00891241" w:rsidRPr="00AA0861" w:rsidRDefault="00AA086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91241">
        <w:rPr>
          <w:noProof/>
        </w:rPr>
        <w:t>1.</w:t>
      </w:r>
      <w:r w:rsidR="00891241" w:rsidRPr="00AA0861">
        <w:rPr>
          <w:rFonts w:ascii="Calibri" w:hAnsi="Calibri"/>
          <w:noProof/>
          <w:sz w:val="22"/>
          <w:szCs w:val="22"/>
        </w:rPr>
        <w:tab/>
      </w:r>
      <w:r w:rsidR="00891241">
        <w:rPr>
          <w:noProof/>
        </w:rPr>
        <w:t>Uvod</w:t>
      </w:r>
      <w:r w:rsidR="00891241">
        <w:rPr>
          <w:noProof/>
        </w:rPr>
        <w:tab/>
      </w:r>
      <w:r w:rsidR="00891241">
        <w:rPr>
          <w:noProof/>
        </w:rPr>
        <w:fldChar w:fldCharType="begin"/>
      </w:r>
      <w:r w:rsidR="00891241">
        <w:rPr>
          <w:noProof/>
        </w:rPr>
        <w:instrText xml:space="preserve"> PAGEREF _Toc123652680 \h </w:instrText>
      </w:r>
      <w:r w:rsidR="00891241">
        <w:rPr>
          <w:noProof/>
        </w:rPr>
      </w:r>
      <w:r w:rsidR="00891241">
        <w:rPr>
          <w:noProof/>
        </w:rPr>
        <w:fldChar w:fldCharType="separate"/>
      </w:r>
      <w:r w:rsidR="00891241">
        <w:rPr>
          <w:noProof/>
        </w:rPr>
        <w:t>4</w:t>
      </w:r>
      <w:r w:rsidR="00891241">
        <w:rPr>
          <w:noProof/>
        </w:rPr>
        <w:fldChar w:fldCharType="end"/>
      </w:r>
    </w:p>
    <w:p w:rsidR="00891241" w:rsidRPr="00AA0861" w:rsidRDefault="0089124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000680">
        <w:rPr>
          <w:noProof/>
        </w:rPr>
        <w:t>2.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Dostignuti ciljevi iteracije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000680">
        <w:rPr>
          <w:noProof/>
        </w:rPr>
        <w:t>3.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Praćenje plana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Poređenje rezultata i kriterijuma evaluacije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000680">
        <w:rPr>
          <w:noProof/>
        </w:rPr>
        <w:t>5.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Vanjske promjene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241" w:rsidRPr="00AA0861" w:rsidRDefault="0089124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AA08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Potrebno preraditi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_Toc123652690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7161" w:rsidRDefault="00AA0861">
      <w:pPr>
        <w:pStyle w:val="Title"/>
      </w:pPr>
      <w:r>
        <w:fldChar w:fldCharType="end"/>
      </w:r>
      <w:r>
        <w:br w:type="page"/>
      </w:r>
      <w:r w:rsidR="00FD7CAA">
        <w:lastRenderedPageBreak/>
        <w:t>Ocjena iteracije 1</w:t>
      </w:r>
    </w:p>
    <w:p w:rsidR="00807161" w:rsidRDefault="00FD7CAA">
      <w:pPr>
        <w:pStyle w:val="Heading1"/>
      </w:pPr>
      <w:bookmarkStart w:id="0" w:name="_Toc123652680"/>
      <w:r>
        <w:t>Uvod</w:t>
      </w:r>
      <w:bookmarkEnd w:id="0"/>
    </w:p>
    <w:p w:rsidR="00807161" w:rsidRDefault="00FD7CAA" w:rsidP="00CC675F">
      <w:pPr>
        <w:pStyle w:val="Heading2"/>
      </w:pPr>
      <w:bookmarkStart w:id="1" w:name="_Toc123652681"/>
      <w:r>
        <w:t>Svrha</w:t>
      </w:r>
      <w:bookmarkEnd w:id="1"/>
    </w:p>
    <w:p w:rsidR="00CC675F" w:rsidRPr="00CC675F" w:rsidRDefault="00CC675F" w:rsidP="00CC675F">
      <w:pPr>
        <w:ind w:left="720"/>
      </w:pPr>
      <w:r>
        <w:t xml:space="preserve">Cilj ove </w:t>
      </w:r>
      <w:r w:rsidRPr="00CC675F">
        <w:rPr>
          <w:i/>
          <w:iCs/>
        </w:rPr>
        <w:t>Ocjene iteracije</w:t>
      </w:r>
      <w:r>
        <w:t xml:space="preserve"> je da obuhvati rezultate iteracije, stepen ispunjenja kriterijuma ocjen</w:t>
      </w:r>
      <w:r w:rsidR="00AE645F">
        <w:t>jivanja</w:t>
      </w:r>
      <w:r>
        <w:t>, pouke koje se mogu izvući iz rada</w:t>
      </w:r>
      <w:r w:rsidR="00AE645F">
        <w:t xml:space="preserve"> kao</w:t>
      </w:r>
      <w:r>
        <w:t xml:space="preserve"> i potencijalne izmjene.</w:t>
      </w:r>
    </w:p>
    <w:p w:rsidR="00807161" w:rsidRDefault="00FD7CAA">
      <w:pPr>
        <w:pStyle w:val="Heading2"/>
      </w:pPr>
      <w:bookmarkStart w:id="2" w:name="_Toc123652682"/>
      <w:r>
        <w:t>Obim</w:t>
      </w:r>
      <w:bookmarkEnd w:id="2"/>
    </w:p>
    <w:p w:rsidR="00807161" w:rsidRPr="00AE645F" w:rsidRDefault="00AE645F" w:rsidP="00AE645F">
      <w:pPr>
        <w:pStyle w:val="InfoBlue"/>
      </w:pPr>
      <w:r w:rsidRPr="00AE645F">
        <w:t>Ocjena iteracije 1 odnosi se na Iteraciju 1 koja je navedena u Softverskom razvojnom planu i detaljnije opisana Planom iteracije 1. Glavni zadatak bio je prikupljanje zahtejva za softverski alat queri.</w:t>
      </w:r>
    </w:p>
    <w:p w:rsidR="00807161" w:rsidRDefault="00FD7CAA">
      <w:pPr>
        <w:pStyle w:val="Heading2"/>
      </w:pPr>
      <w:bookmarkStart w:id="3" w:name="_Toc123652683"/>
      <w:r>
        <w:t>Definicije, akronimi i skraćenice</w:t>
      </w:r>
      <w:bookmarkEnd w:id="3"/>
    </w:p>
    <w:p w:rsidR="00AE645F" w:rsidRPr="00AE645F" w:rsidRDefault="00AE645F" w:rsidP="00AE645F">
      <w:pPr>
        <w:pStyle w:val="BodyText"/>
      </w:pPr>
      <w:r>
        <w:t xml:space="preserve">Sve potrebne definicije, akronimi i skraćenice sadržane su u dokumentu </w:t>
      </w:r>
      <w:r w:rsidRPr="0021394A">
        <w:rPr>
          <w:i/>
        </w:rPr>
        <w:t>Rječnik</w:t>
      </w:r>
      <w:r>
        <w:t>, koji je dio projektne dokumentacije.</w:t>
      </w:r>
    </w:p>
    <w:p w:rsidR="00807161" w:rsidRDefault="00AA0861">
      <w:pPr>
        <w:pStyle w:val="Heading2"/>
      </w:pPr>
      <w:bookmarkStart w:id="4" w:name="_Toc456598590"/>
      <w:bookmarkStart w:id="5" w:name="_Toc456600921"/>
      <w:bookmarkStart w:id="6" w:name="_Toc123652684"/>
      <w:r>
        <w:t>References</w:t>
      </w:r>
      <w:bookmarkEnd w:id="4"/>
      <w:bookmarkEnd w:id="5"/>
      <w:bookmarkEnd w:id="6"/>
    </w:p>
    <w:p w:rsidR="00AE645F" w:rsidRPr="00891241" w:rsidRDefault="00891241" w:rsidP="00891241">
      <w:pPr>
        <w:numPr>
          <w:ilvl w:val="2"/>
          <w:numId w:val="25"/>
        </w:numPr>
        <w:rPr>
          <w:i/>
          <w:iCs/>
        </w:rPr>
      </w:pPr>
      <w:r w:rsidRPr="00891241">
        <w:rPr>
          <w:i/>
          <w:iCs/>
        </w:rPr>
        <w:t>Softverski razvojni plan</w:t>
      </w:r>
    </w:p>
    <w:p w:rsidR="00891241" w:rsidRPr="00891241" w:rsidRDefault="00891241" w:rsidP="00891241">
      <w:pPr>
        <w:numPr>
          <w:ilvl w:val="2"/>
          <w:numId w:val="25"/>
        </w:numPr>
        <w:rPr>
          <w:i/>
          <w:iCs/>
        </w:rPr>
      </w:pPr>
      <w:r w:rsidRPr="00891241">
        <w:rPr>
          <w:i/>
          <w:iCs/>
        </w:rPr>
        <w:t>Plan iteracije 1</w:t>
      </w:r>
    </w:p>
    <w:p w:rsidR="00807161" w:rsidRDefault="00FD7CAA">
      <w:pPr>
        <w:pStyle w:val="Heading2"/>
      </w:pPr>
      <w:bookmarkStart w:id="7" w:name="_Toc123652685"/>
      <w:r>
        <w:t>Pregled</w:t>
      </w:r>
      <w:bookmarkEnd w:id="7"/>
    </w:p>
    <w:p w:rsidR="005D6895" w:rsidRPr="005D6895" w:rsidRDefault="005D6895" w:rsidP="005D6895">
      <w:pPr>
        <w:pStyle w:val="BodyText"/>
      </w:pPr>
      <w:r>
        <w:t>Biće opisani postignuti ciljevi iteracije i tok rada projektnog tima. Na kraju će ispunjenje ciljeva biti upoređeno sa ranije datom procjenom i kriterijumima i iz toga će biti izvučene pouke za dalji rad.</w:t>
      </w:r>
    </w:p>
    <w:p w:rsidR="00807161" w:rsidRDefault="00AA78DC">
      <w:pPr>
        <w:pStyle w:val="Heading1"/>
        <w:rPr>
          <w:b w:val="0"/>
        </w:rPr>
      </w:pPr>
      <w:bookmarkStart w:id="8" w:name="_Toc123652686"/>
      <w:r>
        <w:t>Dostignuti ciljevi iteracije</w:t>
      </w:r>
      <w:bookmarkEnd w:id="8"/>
    </w:p>
    <w:p w:rsidR="005D6895" w:rsidRPr="005B6590" w:rsidRDefault="005D6895" w:rsidP="005B6590">
      <w:pPr>
        <w:pStyle w:val="InfoBlue"/>
        <w:rPr>
          <w:i w:val="0"/>
          <w:iCs/>
          <w:color w:val="auto"/>
        </w:rPr>
      </w:pPr>
      <w:r>
        <w:rPr>
          <w:i w:val="0"/>
          <w:iCs/>
        </w:rPr>
        <w:t xml:space="preserve">Sve isporuke planirane za Iteraciju 1 su isporučene i pregledane. </w:t>
      </w:r>
      <w:r w:rsidR="005B6590">
        <w:rPr>
          <w:i w:val="0"/>
          <w:iCs/>
        </w:rPr>
        <w:t xml:space="preserve">Tokom pisanja dokumentacije tim je na zadovoljavajući način shvatio problem i sve faktore o kojima treba razmišljati. Zbog potrebe da se zahtjevi iz prošlog projekta prilagode sadašnjim i da bi se postiglo razumijevanje materije, definisana je prva verzija domenskog modela i </w:t>
      </w:r>
      <w:r w:rsidR="005B6590">
        <w:t xml:space="preserve">Rječnik. </w:t>
      </w:r>
      <w:r w:rsidR="005B6590">
        <w:rPr>
          <w:i w:val="0"/>
          <w:iCs/>
        </w:rPr>
        <w:t xml:space="preserve">Ove </w:t>
      </w:r>
      <w:r w:rsidR="00AA78DC">
        <w:rPr>
          <w:i w:val="0"/>
          <w:iCs/>
        </w:rPr>
        <w:t xml:space="preserve">dvije </w:t>
      </w:r>
      <w:r w:rsidR="005B6590">
        <w:rPr>
          <w:i w:val="0"/>
          <w:iCs/>
        </w:rPr>
        <w:t xml:space="preserve">isporuke predviđene su za drugu iteraciju, </w:t>
      </w:r>
      <w:r w:rsidR="00AA78DC">
        <w:rPr>
          <w:i w:val="0"/>
          <w:iCs/>
        </w:rPr>
        <w:t>no to ne predstavlja nikakav problem jer je timu data sloboda planiranja i rada.</w:t>
      </w:r>
      <w:r w:rsidR="005B6590">
        <w:rPr>
          <w:i w:val="0"/>
          <w:iCs/>
        </w:rPr>
        <w:t xml:space="preserve"> </w:t>
      </w:r>
    </w:p>
    <w:p w:rsidR="00807161" w:rsidRDefault="00AA78DC">
      <w:pPr>
        <w:pStyle w:val="Heading1"/>
        <w:rPr>
          <w:b w:val="0"/>
        </w:rPr>
      </w:pPr>
      <w:bookmarkStart w:id="9" w:name="_Toc123652687"/>
      <w:r>
        <w:t>Praćenje plana</w:t>
      </w:r>
      <w:bookmarkEnd w:id="9"/>
    </w:p>
    <w:p w:rsidR="00807161" w:rsidRDefault="005B6590" w:rsidP="00AE645F">
      <w:pPr>
        <w:pStyle w:val="InfoBlue"/>
        <w:rPr>
          <w:i w:val="0"/>
          <w:iCs/>
        </w:rPr>
      </w:pPr>
      <w:r>
        <w:rPr>
          <w:i w:val="0"/>
          <w:iCs/>
        </w:rPr>
        <w:t xml:space="preserve">Svi članovi tima su odradili zadatke koji su im na prvom sastanku dodijeljeni. </w:t>
      </w:r>
      <w:r w:rsidR="00AA78DC">
        <w:rPr>
          <w:i w:val="0"/>
          <w:iCs/>
        </w:rPr>
        <w:t>Nakon toga, o</w:t>
      </w:r>
      <w:r>
        <w:rPr>
          <w:i w:val="0"/>
          <w:iCs/>
        </w:rPr>
        <w:t>statak posla je dinamički dodijeljen</w:t>
      </w:r>
      <w:r w:rsidR="00AA78DC">
        <w:rPr>
          <w:i w:val="0"/>
          <w:iCs/>
        </w:rPr>
        <w:t xml:space="preserve"> i odrađen sasvim zadovoljavajuće. Prikupljanje zahtjeva i njihovo refaktorisanje  predstavljalo je nešto veći zadatak nego što je planirano.</w:t>
      </w:r>
      <w:r w:rsidR="0045544A">
        <w:rPr>
          <w:i w:val="0"/>
          <w:iCs/>
        </w:rPr>
        <w:t xml:space="preserve"> Pojavili su se i tehnički problemi s formatiranjem dokumentacije zbog različitih operativnih sistema instaliranih na računarima članova. Ipak, tim se u ovom zadatku pokazao kao zreo i raspoložen za komunikaciju, pa je problem riješen. </w:t>
      </w:r>
    </w:p>
    <w:p w:rsidR="0045544A" w:rsidRPr="00257EAC" w:rsidRDefault="00257EAC" w:rsidP="0045544A">
      <w:pPr>
        <w:pStyle w:val="BodyText"/>
      </w:pPr>
      <w:r>
        <w:t>S druge strane, brzina rada nije bila zavidna</w:t>
      </w:r>
      <w:r>
        <w:rPr>
          <w:i/>
          <w:iCs/>
        </w:rPr>
        <w:t>.</w:t>
      </w:r>
    </w:p>
    <w:p w:rsidR="00807161" w:rsidRDefault="00E83641">
      <w:pPr>
        <w:pStyle w:val="Heading1"/>
      </w:pPr>
      <w:bookmarkStart w:id="10" w:name="_Toc123652688"/>
      <w:r>
        <w:t>Poređenje rezultat</w:t>
      </w:r>
      <w:r w:rsidR="00D8360F">
        <w:t>a</w:t>
      </w:r>
      <w:r>
        <w:t xml:space="preserve"> i kriterijuma evaluacije</w:t>
      </w:r>
      <w:bookmarkEnd w:id="10"/>
    </w:p>
    <w:p w:rsidR="00E83641" w:rsidRPr="00E83641" w:rsidRDefault="00E83641" w:rsidP="00E83641">
      <w:pPr>
        <w:ind w:left="720"/>
      </w:pPr>
      <w:r>
        <w:t>Komunikacija u posljednjoj sedmici je bila za svaku pohvalu. To je doprinijelo i dobrom razumijevanju domena. Softverski zahtjevi su kvalitetni i shvaćeni od strane sviju.</w:t>
      </w:r>
    </w:p>
    <w:p w:rsidR="00807161" w:rsidRDefault="00D8360F">
      <w:pPr>
        <w:pStyle w:val="Heading1"/>
        <w:rPr>
          <w:b w:val="0"/>
        </w:rPr>
      </w:pPr>
      <w:bookmarkStart w:id="11" w:name="_Toc123652689"/>
      <w:r>
        <w:t>Vanjske promjene</w:t>
      </w:r>
      <w:bookmarkEnd w:id="11"/>
    </w:p>
    <w:p w:rsidR="00807161" w:rsidRPr="00D8360F" w:rsidRDefault="00D8360F" w:rsidP="00AE645F">
      <w:pPr>
        <w:pStyle w:val="InfoBlue"/>
        <w:rPr>
          <w:i w:val="0"/>
          <w:iCs/>
        </w:rPr>
      </w:pPr>
      <w:r>
        <w:rPr>
          <w:i w:val="0"/>
          <w:iCs/>
        </w:rPr>
        <w:t>Tim je dobro reagovao na promjene u zahtjevima i adaptirao se domen</w:t>
      </w:r>
      <w:r w:rsidR="00CF349E">
        <w:rPr>
          <w:i w:val="0"/>
          <w:iCs/>
        </w:rPr>
        <w:t>u</w:t>
      </w:r>
      <w:r>
        <w:rPr>
          <w:i w:val="0"/>
          <w:iCs/>
        </w:rPr>
        <w:t xml:space="preserve"> problema koji je sličan kao prethodn</w:t>
      </w:r>
      <w:r w:rsidR="00CF349E">
        <w:rPr>
          <w:i w:val="0"/>
          <w:iCs/>
        </w:rPr>
        <w:t>i</w:t>
      </w:r>
      <w:r>
        <w:rPr>
          <w:i w:val="0"/>
          <w:iCs/>
        </w:rPr>
        <w:t>. Otklonjeni su i tehnički problemi.</w:t>
      </w:r>
    </w:p>
    <w:p w:rsidR="00FD7CAA" w:rsidRDefault="00D8360F" w:rsidP="00AE645F">
      <w:pPr>
        <w:pStyle w:val="Heading1"/>
      </w:pPr>
      <w:bookmarkStart w:id="12" w:name="_Toc123652690"/>
      <w:r>
        <w:t xml:space="preserve">Potrebno </w:t>
      </w:r>
      <w:r w:rsidR="00732540">
        <w:t xml:space="preserve">je </w:t>
      </w:r>
      <w:r>
        <w:t>pr</w:t>
      </w:r>
      <w:bookmarkEnd w:id="12"/>
      <w:r w:rsidR="00732540">
        <w:t>omijeniti</w:t>
      </w:r>
    </w:p>
    <w:p w:rsidR="00732540" w:rsidRDefault="00CF349E" w:rsidP="00D8360F">
      <w:pPr>
        <w:ind w:left="720"/>
      </w:pPr>
      <w:r>
        <w:t>Brzin</w:t>
      </w:r>
      <w:r w:rsidR="00B14F3B">
        <w:t>a</w:t>
      </w:r>
      <w:r>
        <w:t xml:space="preserve"> rada tima u ovoj iteraciji pokazala se nedovoljna. Iako postoji fleksibilan krajnji rok predaje, i mali rizik, upravo to može dovesti do smanjene brzine rada, što za sobom nosi posljedice da je proizvod gotov “na vrijeme” ali je</w:t>
      </w:r>
      <w:r w:rsidR="00B14F3B">
        <w:t xml:space="preserve"> tek</w:t>
      </w:r>
      <w:r>
        <w:t xml:space="preserve"> prolaznog kvaliteta. </w:t>
      </w:r>
      <w:r w:rsidR="00732540">
        <w:t xml:space="preserve">S druge strane, nametati apstraktnu </w:t>
      </w:r>
      <w:r w:rsidR="00732540">
        <w:rPr>
          <w:lang w:val="sr-Latn-BA"/>
        </w:rPr>
        <w:t xml:space="preserve">„količinu rada“ koja se mora </w:t>
      </w:r>
      <w:r w:rsidR="00732540">
        <w:rPr>
          <w:lang w:val="sr-Latn-BA"/>
        </w:rPr>
        <w:lastRenderedPageBreak/>
        <w:t>obaviti u sedmici opet predstavlja nejasan cilj.</w:t>
      </w:r>
      <w:r w:rsidR="00732540">
        <w:t xml:space="preserve"> </w:t>
      </w:r>
      <w:r>
        <w:t>Poželjn</w:t>
      </w:r>
      <w:r w:rsidR="00732540">
        <w:t>a</w:t>
      </w:r>
      <w:r>
        <w:t xml:space="preserve"> situacija bila bi da projekat bude ranije završen, i onda neko vrijeme usavršavan u ključnim mjestima i sa </w:t>
      </w:r>
      <w:r w:rsidR="00B14F3B">
        <w:t>konsultacijama sa</w:t>
      </w:r>
      <w:r>
        <w:t xml:space="preserve"> softversk</w:t>
      </w:r>
      <w:r w:rsidR="00B14F3B">
        <w:t>im</w:t>
      </w:r>
      <w:r>
        <w:t xml:space="preserve"> recenzent</w:t>
      </w:r>
      <w:r w:rsidR="00B14F3B">
        <w:t>om</w:t>
      </w:r>
      <w:r>
        <w:t>.</w:t>
      </w:r>
    </w:p>
    <w:p w:rsidR="00732540" w:rsidRDefault="00732540" w:rsidP="00D8360F">
      <w:pPr>
        <w:ind w:left="720"/>
      </w:pPr>
      <w:bookmarkStart w:id="13" w:name="_GoBack"/>
      <w:bookmarkEnd w:id="13"/>
    </w:p>
    <w:p w:rsidR="00732540" w:rsidRPr="00732540" w:rsidRDefault="00732540" w:rsidP="00D8360F">
      <w:pPr>
        <w:ind w:left="720"/>
        <w:rPr>
          <w:i/>
          <w:iCs/>
        </w:rPr>
      </w:pPr>
      <w:r w:rsidRPr="00732540">
        <w:rPr>
          <w:i/>
          <w:iCs/>
        </w:rPr>
        <w:t>Rješenje:</w:t>
      </w:r>
    </w:p>
    <w:p w:rsidR="00CF349E" w:rsidRPr="00D8360F" w:rsidRDefault="00CF349E" w:rsidP="00D8360F">
      <w:pPr>
        <w:ind w:left="720"/>
      </w:pPr>
      <w:r>
        <w:t xml:space="preserve">Pošto je kvalitet do sada odgovarajući, </w:t>
      </w:r>
      <w:r w:rsidR="00B14F3B">
        <w:t xml:space="preserve">a jedina zamjerka je brzina, </w:t>
      </w:r>
      <w:r>
        <w:t xml:space="preserve">za poboljšanje </w:t>
      </w:r>
      <w:r w:rsidR="00B14F3B">
        <w:t xml:space="preserve">se </w:t>
      </w:r>
      <w:r>
        <w:t xml:space="preserve">predlaže još jedan kriterijum evaluacije a to je </w:t>
      </w:r>
      <w:r w:rsidRPr="00AA0861">
        <w:rPr>
          <w:b/>
          <w:bCs/>
          <w:color w:val="000000"/>
        </w:rPr>
        <w:t>rok završetka iteracije</w:t>
      </w:r>
      <w:r>
        <w:t>, koji će biti određen</w:t>
      </w:r>
      <w:r w:rsidR="00B14F3B">
        <w:t xml:space="preserve"> po dogovoru tima</w:t>
      </w:r>
      <w:r>
        <w:t>.</w:t>
      </w:r>
      <w:r w:rsidR="00B14F3B">
        <w:t xml:space="preserve"> Za razliku od roka završetka projekta, predložena mjera bi trebala da ne izgleda tako apstraktno za ekipu i treba da pruži blagu motivaciju za rad. Trebalo bi da čak i blago probijanje ovog roka na kraju dovede do proizvoda koji je završen blagovremeno.</w:t>
      </w:r>
    </w:p>
    <w:sectPr w:rsidR="00CF349E" w:rsidRPr="00D8360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F8B" w:rsidRDefault="006F0F8B">
      <w:pPr>
        <w:spacing w:line="240" w:lineRule="auto"/>
      </w:pPr>
      <w:r>
        <w:separator/>
      </w:r>
    </w:p>
  </w:endnote>
  <w:endnote w:type="continuationSeparator" w:id="0">
    <w:p w:rsidR="006F0F8B" w:rsidRDefault="006F0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161" w:rsidRDefault="00AA08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7161" w:rsidRDefault="008071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716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07161" w:rsidRDefault="00FD7CAA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07161" w:rsidRDefault="00AA0861">
          <w:pPr>
            <w:jc w:val="center"/>
          </w:pPr>
          <w:r>
            <w:sym w:font="Symbol" w:char="F0D3"/>
          </w:r>
          <w:r w:rsidR="00FD7CAA">
            <w:t>Grupa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2540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07161" w:rsidRDefault="00AA086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807161" w:rsidRDefault="0080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161" w:rsidRDefault="00807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F8B" w:rsidRDefault="006F0F8B">
      <w:pPr>
        <w:spacing w:line="240" w:lineRule="auto"/>
      </w:pPr>
      <w:r>
        <w:separator/>
      </w:r>
    </w:p>
  </w:footnote>
  <w:footnote w:type="continuationSeparator" w:id="0">
    <w:p w:rsidR="006F0F8B" w:rsidRDefault="006F0F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161" w:rsidRDefault="00807161">
    <w:pPr>
      <w:rPr>
        <w:sz w:val="24"/>
      </w:rPr>
    </w:pPr>
  </w:p>
  <w:p w:rsidR="00807161" w:rsidRDefault="00807161">
    <w:pPr>
      <w:pBdr>
        <w:top w:val="single" w:sz="6" w:space="1" w:color="auto"/>
      </w:pBdr>
      <w:rPr>
        <w:sz w:val="24"/>
      </w:rPr>
    </w:pPr>
  </w:p>
  <w:p w:rsidR="00FD7CAA" w:rsidRDefault="00FD7CA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807161" w:rsidRDefault="00807161">
    <w:pPr>
      <w:pBdr>
        <w:bottom w:val="single" w:sz="6" w:space="1" w:color="auto"/>
      </w:pBdr>
      <w:jc w:val="right"/>
      <w:rPr>
        <w:sz w:val="24"/>
      </w:rPr>
    </w:pPr>
  </w:p>
  <w:p w:rsidR="00807161" w:rsidRDefault="008071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07161">
      <w:tc>
        <w:tcPr>
          <w:tcW w:w="6379" w:type="dxa"/>
        </w:tcPr>
        <w:p w:rsidR="00807161" w:rsidRPr="00FD7CAA" w:rsidRDefault="00FD7CAA">
          <w:pPr>
            <w:rPr>
              <w:i/>
              <w:iCs/>
            </w:rPr>
          </w:pPr>
          <w:r w:rsidRPr="00FD7CAA">
            <w:rPr>
              <w:i/>
              <w:iCs/>
            </w:rPr>
            <w:t>queri</w:t>
          </w:r>
        </w:p>
      </w:tc>
      <w:tc>
        <w:tcPr>
          <w:tcW w:w="3179" w:type="dxa"/>
        </w:tcPr>
        <w:p w:rsidR="00807161" w:rsidRDefault="00AA086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FD7CAA">
            <w:t>Verzija</w:t>
          </w:r>
          <w:r>
            <w:t xml:space="preserve">:           </w:t>
          </w:r>
          <w:r w:rsidR="00FD7CAA">
            <w:t>1.0</w:t>
          </w:r>
        </w:p>
      </w:tc>
    </w:tr>
    <w:tr w:rsidR="00807161">
      <w:tc>
        <w:tcPr>
          <w:tcW w:w="6379" w:type="dxa"/>
        </w:tcPr>
        <w:p w:rsidR="00807161" w:rsidRDefault="00FD7CAA">
          <w:r>
            <w:t>Ocjena iteracije 1</w:t>
          </w:r>
        </w:p>
      </w:tc>
      <w:tc>
        <w:tcPr>
          <w:tcW w:w="3179" w:type="dxa"/>
        </w:tcPr>
        <w:p w:rsidR="00807161" w:rsidRDefault="00AA0861">
          <w:r>
            <w:t xml:space="preserve">  Dat</w:t>
          </w:r>
          <w:r w:rsidR="00FD7CAA">
            <w:t>um</w:t>
          </w:r>
          <w:r>
            <w:t xml:space="preserve">:  </w:t>
          </w:r>
          <w:r w:rsidR="00FD7CAA">
            <w:t>03.01.2023.</w:t>
          </w:r>
        </w:p>
      </w:tc>
    </w:tr>
  </w:tbl>
  <w:p w:rsidR="00807161" w:rsidRDefault="008071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161" w:rsidRDefault="00807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705DA0"/>
    <w:multiLevelType w:val="multilevel"/>
    <w:tmpl w:val="2DA8F4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A92F41"/>
    <w:multiLevelType w:val="hybridMultilevel"/>
    <w:tmpl w:val="A6883270"/>
    <w:lvl w:ilvl="0" w:tplc="66DA50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FE7CC5"/>
    <w:multiLevelType w:val="multilevel"/>
    <w:tmpl w:val="E59042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CB228B8"/>
    <w:multiLevelType w:val="multilevel"/>
    <w:tmpl w:val="D1C2865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A486A89"/>
    <w:multiLevelType w:val="multilevel"/>
    <w:tmpl w:val="308006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9"/>
  </w:num>
  <w:num w:numId="22">
    <w:abstractNumId w:val="6"/>
  </w:num>
  <w:num w:numId="23">
    <w:abstractNumId w:val="23"/>
  </w:num>
  <w:num w:numId="24">
    <w:abstractNumId w:val="3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7CAA"/>
    <w:rsid w:val="00257EAC"/>
    <w:rsid w:val="0045544A"/>
    <w:rsid w:val="005B6590"/>
    <w:rsid w:val="005D6895"/>
    <w:rsid w:val="006F0F8B"/>
    <w:rsid w:val="00732540"/>
    <w:rsid w:val="00807161"/>
    <w:rsid w:val="00891241"/>
    <w:rsid w:val="00AA0861"/>
    <w:rsid w:val="00AA78DC"/>
    <w:rsid w:val="00AE645F"/>
    <w:rsid w:val="00B14F3B"/>
    <w:rsid w:val="00CC675F"/>
    <w:rsid w:val="00CF349E"/>
    <w:rsid w:val="00D8360F"/>
    <w:rsid w:val="00E83641"/>
    <w:rsid w:val="00FD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4EAD42"/>
  <w15:chartTrackingRefBased/>
  <w15:docId w15:val="{BC9D398E-6E6E-4BB1-B821-C264B1A3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E645F"/>
    <w:pPr>
      <w:spacing w:after="120"/>
      <w:ind w:left="720"/>
    </w:pPr>
    <w:rPr>
      <w:i/>
      <w:color w:val="00000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BodyTextChar">
    <w:name w:val="Body Text Char"/>
    <w:link w:val="BodyText"/>
    <w:semiHidden/>
    <w:rsid w:val="00AE645F"/>
  </w:style>
  <w:style w:type="paragraph" w:customStyle="1" w:styleId="infoblue0">
    <w:name w:val="infoblue"/>
    <w:basedOn w:val="Normal"/>
    <w:rsid w:val="005D6895"/>
    <w:pPr>
      <w:widowControl/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ja\Downloads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122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Yelja</dc:creator>
  <cp:keywords/>
  <dc:description/>
  <cp:lastModifiedBy>Yelja</cp:lastModifiedBy>
  <cp:revision>6</cp:revision>
  <cp:lastPrinted>1899-12-31T23:00:00Z</cp:lastPrinted>
  <dcterms:created xsi:type="dcterms:W3CDTF">2023-01-03T12:41:00Z</dcterms:created>
  <dcterms:modified xsi:type="dcterms:W3CDTF">2023-01-03T15:52:00Z</dcterms:modified>
</cp:coreProperties>
</file>