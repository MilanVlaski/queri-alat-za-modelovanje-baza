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6B62" w:rsidRDefault="007911C7">
      <w:pPr>
        <w:pStyle w:val="Title"/>
        <w:jc w:val="right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9.9pt;height:149.9pt">
            <v:imagedata r:id="rId8" o:title="LogoSimsFinal"/>
          </v:shape>
        </w:pict>
      </w:r>
    </w:p>
    <w:p w:rsidR="00316B62" w:rsidRPr="00316B62" w:rsidRDefault="00316B62" w:rsidP="00316B62">
      <w:pPr>
        <w:pStyle w:val="Title"/>
        <w:jc w:val="right"/>
      </w:pPr>
      <w:r>
        <w:t>queri</w:t>
      </w:r>
    </w:p>
    <w:p w:rsidR="00B821B9" w:rsidRDefault="00316B62" w:rsidP="00316B62">
      <w:pPr>
        <w:pStyle w:val="Title"/>
        <w:jc w:val="right"/>
      </w:pPr>
      <w:r>
        <w:t>Plan iteracije 1</w:t>
      </w:r>
    </w:p>
    <w:p w:rsidR="00B821B9" w:rsidRDefault="009E53EA">
      <w:pPr>
        <w:pStyle w:val="Title"/>
        <w:jc w:val="right"/>
        <w:rPr>
          <w:sz w:val="28"/>
        </w:rPr>
      </w:pPr>
      <w:r>
        <w:rPr>
          <w:sz w:val="28"/>
        </w:rPr>
        <w:t>Ver</w:t>
      </w:r>
      <w:r w:rsidR="001B49BD">
        <w:rPr>
          <w:sz w:val="28"/>
        </w:rPr>
        <w:t>zija</w:t>
      </w:r>
      <w:r>
        <w:rPr>
          <w:sz w:val="28"/>
        </w:rPr>
        <w:t xml:space="preserve"> </w:t>
      </w:r>
      <w:r w:rsidR="00910077">
        <w:rPr>
          <w:sz w:val="28"/>
        </w:rPr>
        <w:t>1.0</w:t>
      </w:r>
    </w:p>
    <w:p w:rsidR="00B821B9" w:rsidRDefault="00B821B9">
      <w:pPr>
        <w:pStyle w:val="Title"/>
        <w:rPr>
          <w:sz w:val="28"/>
        </w:rPr>
      </w:pPr>
    </w:p>
    <w:p w:rsidR="00B821B9" w:rsidRDefault="00B821B9"/>
    <w:p w:rsidR="00B821B9" w:rsidRDefault="00B821B9">
      <w:pPr>
        <w:sectPr w:rsidR="00B821B9">
          <w:headerReference w:type="default" r:id="rId9"/>
          <w:footerReference w:type="even" r:id="rId10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B821B9" w:rsidRDefault="00316B62">
      <w:pPr>
        <w:pStyle w:val="Title"/>
      </w:pPr>
      <w:r>
        <w:lastRenderedPageBreak/>
        <w:t>Istorija revizija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B821B9">
        <w:tc>
          <w:tcPr>
            <w:tcW w:w="2304" w:type="dxa"/>
          </w:tcPr>
          <w:p w:rsidR="00B821B9" w:rsidRDefault="009E53EA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:rsidR="00B821B9" w:rsidRDefault="009E53EA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B821B9" w:rsidRDefault="009E53EA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B821B9" w:rsidRDefault="009E53EA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B821B9">
        <w:tc>
          <w:tcPr>
            <w:tcW w:w="2304" w:type="dxa"/>
          </w:tcPr>
          <w:p w:rsidR="00B821B9" w:rsidRDefault="001B49BD">
            <w:pPr>
              <w:pStyle w:val="Tabletext"/>
            </w:pPr>
            <w:r>
              <w:t>06</w:t>
            </w:r>
            <w:r w:rsidR="00316B62">
              <w:t>/</w:t>
            </w:r>
            <w:r>
              <w:t>01</w:t>
            </w:r>
            <w:r w:rsidR="00316B62">
              <w:t>/2</w:t>
            </w:r>
            <w:r>
              <w:t>3</w:t>
            </w:r>
          </w:p>
        </w:tc>
        <w:tc>
          <w:tcPr>
            <w:tcW w:w="1152" w:type="dxa"/>
          </w:tcPr>
          <w:p w:rsidR="00B821B9" w:rsidRDefault="00910077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B821B9" w:rsidRDefault="00316B62">
            <w:pPr>
              <w:pStyle w:val="Tabletext"/>
            </w:pPr>
            <w:r>
              <w:t>Prva verzija.</w:t>
            </w:r>
          </w:p>
        </w:tc>
        <w:tc>
          <w:tcPr>
            <w:tcW w:w="2304" w:type="dxa"/>
          </w:tcPr>
          <w:p w:rsidR="00B821B9" w:rsidRPr="00316B62" w:rsidRDefault="00316B62">
            <w:pPr>
              <w:pStyle w:val="Tabletext"/>
              <w:rPr>
                <w:lang w:val="sr-Latn-BA"/>
              </w:rPr>
            </w:pPr>
            <w:r>
              <w:t>Milan Vla</w:t>
            </w:r>
            <w:r>
              <w:rPr>
                <w:lang w:val="sr-Latn-BA"/>
              </w:rPr>
              <w:t>ški</w:t>
            </w:r>
          </w:p>
        </w:tc>
      </w:tr>
      <w:tr w:rsidR="00B821B9">
        <w:tc>
          <w:tcPr>
            <w:tcW w:w="2304" w:type="dxa"/>
          </w:tcPr>
          <w:p w:rsidR="00B821B9" w:rsidRDefault="00B821B9">
            <w:pPr>
              <w:pStyle w:val="Tabletext"/>
            </w:pPr>
          </w:p>
        </w:tc>
        <w:tc>
          <w:tcPr>
            <w:tcW w:w="1152" w:type="dxa"/>
          </w:tcPr>
          <w:p w:rsidR="00B821B9" w:rsidRDefault="00B821B9">
            <w:pPr>
              <w:pStyle w:val="Tabletext"/>
            </w:pPr>
          </w:p>
        </w:tc>
        <w:tc>
          <w:tcPr>
            <w:tcW w:w="3744" w:type="dxa"/>
          </w:tcPr>
          <w:p w:rsidR="00B821B9" w:rsidRDefault="00B821B9">
            <w:pPr>
              <w:pStyle w:val="Tabletext"/>
            </w:pPr>
          </w:p>
        </w:tc>
        <w:tc>
          <w:tcPr>
            <w:tcW w:w="2304" w:type="dxa"/>
          </w:tcPr>
          <w:p w:rsidR="00B821B9" w:rsidRDefault="00B821B9">
            <w:pPr>
              <w:pStyle w:val="Tabletext"/>
            </w:pPr>
          </w:p>
        </w:tc>
      </w:tr>
      <w:tr w:rsidR="00B821B9">
        <w:tc>
          <w:tcPr>
            <w:tcW w:w="2304" w:type="dxa"/>
          </w:tcPr>
          <w:p w:rsidR="00B821B9" w:rsidRDefault="00B821B9">
            <w:pPr>
              <w:pStyle w:val="Tabletext"/>
            </w:pPr>
          </w:p>
        </w:tc>
        <w:tc>
          <w:tcPr>
            <w:tcW w:w="1152" w:type="dxa"/>
          </w:tcPr>
          <w:p w:rsidR="00B821B9" w:rsidRDefault="00B821B9">
            <w:pPr>
              <w:pStyle w:val="Tabletext"/>
            </w:pPr>
          </w:p>
        </w:tc>
        <w:tc>
          <w:tcPr>
            <w:tcW w:w="3744" w:type="dxa"/>
          </w:tcPr>
          <w:p w:rsidR="00B821B9" w:rsidRDefault="00B821B9">
            <w:pPr>
              <w:pStyle w:val="Tabletext"/>
            </w:pPr>
          </w:p>
        </w:tc>
        <w:tc>
          <w:tcPr>
            <w:tcW w:w="2304" w:type="dxa"/>
          </w:tcPr>
          <w:p w:rsidR="00B821B9" w:rsidRDefault="00B821B9">
            <w:pPr>
              <w:pStyle w:val="Tabletext"/>
            </w:pPr>
          </w:p>
        </w:tc>
      </w:tr>
      <w:tr w:rsidR="00B821B9">
        <w:tc>
          <w:tcPr>
            <w:tcW w:w="2304" w:type="dxa"/>
          </w:tcPr>
          <w:p w:rsidR="00B821B9" w:rsidRDefault="00B821B9">
            <w:pPr>
              <w:pStyle w:val="Tabletext"/>
            </w:pPr>
          </w:p>
        </w:tc>
        <w:tc>
          <w:tcPr>
            <w:tcW w:w="1152" w:type="dxa"/>
          </w:tcPr>
          <w:p w:rsidR="00B821B9" w:rsidRDefault="00B821B9">
            <w:pPr>
              <w:pStyle w:val="Tabletext"/>
            </w:pPr>
          </w:p>
        </w:tc>
        <w:tc>
          <w:tcPr>
            <w:tcW w:w="3744" w:type="dxa"/>
          </w:tcPr>
          <w:p w:rsidR="00B821B9" w:rsidRDefault="00B821B9">
            <w:pPr>
              <w:pStyle w:val="Tabletext"/>
            </w:pPr>
          </w:p>
        </w:tc>
        <w:tc>
          <w:tcPr>
            <w:tcW w:w="2304" w:type="dxa"/>
          </w:tcPr>
          <w:p w:rsidR="00B821B9" w:rsidRDefault="00B821B9">
            <w:pPr>
              <w:pStyle w:val="Tabletext"/>
            </w:pPr>
          </w:p>
        </w:tc>
      </w:tr>
    </w:tbl>
    <w:p w:rsidR="00B821B9" w:rsidRDefault="00B821B9"/>
    <w:p w:rsidR="00B821B9" w:rsidRDefault="009E53EA">
      <w:pPr>
        <w:pStyle w:val="Title"/>
      </w:pPr>
      <w:r>
        <w:br w:type="page"/>
      </w:r>
      <w:r w:rsidR="00316B62">
        <w:lastRenderedPageBreak/>
        <w:t>Sadržaj</w:t>
      </w:r>
    </w:p>
    <w:p w:rsidR="00C77B26" w:rsidRPr="007911C7" w:rsidRDefault="009E53EA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C77B26">
        <w:rPr>
          <w:noProof/>
        </w:rPr>
        <w:t>1.</w:t>
      </w:r>
      <w:r w:rsidR="00C77B26" w:rsidRPr="007911C7">
        <w:rPr>
          <w:rFonts w:ascii="Calibri" w:hAnsi="Calibri"/>
          <w:noProof/>
          <w:sz w:val="22"/>
          <w:szCs w:val="22"/>
        </w:rPr>
        <w:tab/>
      </w:r>
      <w:r w:rsidR="00C77B26">
        <w:rPr>
          <w:noProof/>
        </w:rPr>
        <w:t>Uvod</w:t>
      </w:r>
      <w:r w:rsidR="00C77B26">
        <w:rPr>
          <w:noProof/>
        </w:rPr>
        <w:tab/>
      </w:r>
      <w:r w:rsidR="00C77B26">
        <w:rPr>
          <w:noProof/>
        </w:rPr>
        <w:fldChar w:fldCharType="begin"/>
      </w:r>
      <w:r w:rsidR="00C77B26">
        <w:rPr>
          <w:noProof/>
        </w:rPr>
        <w:instrText xml:space="preserve"> PAGEREF _Toc123931276 \h </w:instrText>
      </w:r>
      <w:r w:rsidR="00C77B26">
        <w:rPr>
          <w:noProof/>
        </w:rPr>
      </w:r>
      <w:r w:rsidR="00C77B26">
        <w:rPr>
          <w:noProof/>
        </w:rPr>
        <w:fldChar w:fldCharType="separate"/>
      </w:r>
      <w:r w:rsidR="00C77B26">
        <w:rPr>
          <w:noProof/>
        </w:rPr>
        <w:t>4</w:t>
      </w:r>
      <w:r w:rsidR="00C77B26">
        <w:rPr>
          <w:noProof/>
        </w:rPr>
        <w:fldChar w:fldCharType="end"/>
      </w:r>
    </w:p>
    <w:p w:rsidR="00C77B26" w:rsidRPr="007911C7" w:rsidRDefault="00C77B26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1.1</w:t>
      </w:r>
      <w:r w:rsidRPr="007911C7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Svrha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_Toc123931277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77B26" w:rsidRPr="007911C7" w:rsidRDefault="00C77B26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1.2</w:t>
      </w:r>
      <w:r w:rsidRPr="007911C7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Područje primjene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_Toc123931278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77B26" w:rsidRPr="007911C7" w:rsidRDefault="00C77B26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1.3</w:t>
      </w:r>
      <w:r w:rsidRPr="007911C7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Defincije, akronimi i skraćenice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_Toc123931279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77B26" w:rsidRPr="007911C7" w:rsidRDefault="00C77B26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1.4</w:t>
      </w:r>
      <w:r w:rsidRPr="007911C7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Reference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_Toc123931280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77B26" w:rsidRPr="007911C7" w:rsidRDefault="00C77B26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1.5</w:t>
      </w:r>
      <w:r w:rsidRPr="007911C7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Pregled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_Toc123931281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77B26" w:rsidRPr="007911C7" w:rsidRDefault="00C77B26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</w:rPr>
      </w:pPr>
      <w:r w:rsidRPr="00FE7C10">
        <w:rPr>
          <w:noProof/>
        </w:rPr>
        <w:t>2.</w:t>
      </w:r>
      <w:r w:rsidRPr="007911C7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Plan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_Toc123931282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77B26" w:rsidRPr="007911C7" w:rsidRDefault="00C77B26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2.1</w:t>
      </w:r>
      <w:r w:rsidRPr="007911C7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Isporuke iteracije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_Toc123931283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77B26" w:rsidRPr="007911C7" w:rsidRDefault="00C77B26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</w:rPr>
      </w:pPr>
      <w:r w:rsidRPr="00FE7C10">
        <w:rPr>
          <w:noProof/>
        </w:rPr>
        <w:t>3.</w:t>
      </w:r>
      <w:r w:rsidRPr="007911C7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Resursi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_Toc123931284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77B26" w:rsidRPr="007911C7" w:rsidRDefault="00C77B26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</w:rPr>
      </w:pPr>
      <w:r w:rsidRPr="00FE7C10">
        <w:rPr>
          <w:noProof/>
        </w:rPr>
        <w:t>4.</w:t>
      </w:r>
      <w:r w:rsidRPr="007911C7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Slučajevi korištenja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_Toc123931285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77B26" w:rsidRPr="007911C7" w:rsidRDefault="00C77B26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</w:rPr>
      </w:pPr>
      <w:r w:rsidRPr="00FE7C10">
        <w:rPr>
          <w:noProof/>
        </w:rPr>
        <w:t>5.</w:t>
      </w:r>
      <w:r w:rsidRPr="007911C7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Kriterijum evaluacije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_Toc123931286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B821B9" w:rsidRDefault="009E53EA">
      <w:pPr>
        <w:pStyle w:val="Title"/>
      </w:pPr>
      <w:r>
        <w:fldChar w:fldCharType="end"/>
      </w:r>
      <w:r>
        <w:br w:type="page"/>
      </w:r>
      <w:r w:rsidR="00316B62">
        <w:lastRenderedPageBreak/>
        <w:t>Plan iteracije</w:t>
      </w:r>
    </w:p>
    <w:p w:rsidR="00B821B9" w:rsidRDefault="00316B62">
      <w:pPr>
        <w:pStyle w:val="Heading1"/>
      </w:pPr>
      <w:bookmarkStart w:id="0" w:name="_Toc123931276"/>
      <w:r>
        <w:t>Uvod</w:t>
      </w:r>
      <w:bookmarkEnd w:id="0"/>
    </w:p>
    <w:p w:rsidR="00B821B9" w:rsidRDefault="007330AC">
      <w:pPr>
        <w:pStyle w:val="Heading2"/>
      </w:pPr>
      <w:bookmarkStart w:id="1" w:name="_Toc123931277"/>
      <w:r>
        <w:t>Svrha</w:t>
      </w:r>
      <w:bookmarkEnd w:id="1"/>
    </w:p>
    <w:p w:rsidR="00316B62" w:rsidRPr="00316B62" w:rsidRDefault="00316B62" w:rsidP="00316B62">
      <w:pPr>
        <w:pStyle w:val="BodyText"/>
      </w:pPr>
      <w:r>
        <w:t xml:space="preserve">Svrha </w:t>
      </w:r>
      <w:r w:rsidRPr="00316B62">
        <w:rPr>
          <w:i/>
          <w:iCs/>
        </w:rPr>
        <w:t>Plana iteracije</w:t>
      </w:r>
      <w:r>
        <w:t xml:space="preserve"> je da projektnom timu pruži detaljne informacije o svim zadacima koje su dužni da obave u tekućoj iteraciji, kao i da učini </w:t>
      </w:r>
      <w:r w:rsidR="00C90373">
        <w:t>proces rada</w:t>
      </w:r>
      <w:r>
        <w:t xml:space="preserve"> transparentnim za buduće članove. Njime će se</w:t>
      </w:r>
      <w:r w:rsidR="00C90373">
        <w:t xml:space="preserve"> </w:t>
      </w:r>
      <w:r>
        <w:t>definisati odgovornost koju tim ima prema projektu.</w:t>
      </w:r>
    </w:p>
    <w:p w:rsidR="00B821B9" w:rsidRDefault="007330AC">
      <w:pPr>
        <w:pStyle w:val="Heading2"/>
      </w:pPr>
      <w:bookmarkStart w:id="2" w:name="_Toc123931278"/>
      <w:r>
        <w:t>Područje primjene</w:t>
      </w:r>
      <w:bookmarkEnd w:id="2"/>
    </w:p>
    <w:p w:rsidR="00316B62" w:rsidRPr="007330AC" w:rsidRDefault="00316B62" w:rsidP="00316B62">
      <w:pPr>
        <w:pStyle w:val="BodyText"/>
        <w:rPr>
          <w:i/>
          <w:iCs/>
        </w:rPr>
      </w:pPr>
      <w:r>
        <w:t>Dokumentovan</w:t>
      </w:r>
      <w:r w:rsidR="007330AC">
        <w:t xml:space="preserve">i su svi zadaci i isporuke </w:t>
      </w:r>
      <w:r w:rsidR="00F473DE">
        <w:t>druge</w:t>
      </w:r>
      <w:r w:rsidR="007330AC">
        <w:t xml:space="preserve"> iteracije projekta Grupe 1 - za softverski alat </w:t>
      </w:r>
      <w:r w:rsidR="007330AC" w:rsidRPr="007330AC">
        <w:rPr>
          <w:i/>
          <w:iCs/>
        </w:rPr>
        <w:t>queri</w:t>
      </w:r>
      <w:r w:rsidR="007330AC">
        <w:rPr>
          <w:i/>
          <w:iCs/>
        </w:rPr>
        <w:t xml:space="preserve">. </w:t>
      </w:r>
      <w:r w:rsidR="007330AC">
        <w:t xml:space="preserve">Zadaci i aktivnosti ove iteracije navedeni su i u </w:t>
      </w:r>
      <w:r w:rsidR="007330AC">
        <w:rPr>
          <w:i/>
          <w:iCs/>
        </w:rPr>
        <w:t>Softverskom razvojnom planu.</w:t>
      </w:r>
    </w:p>
    <w:p w:rsidR="00B821B9" w:rsidRDefault="0085340A">
      <w:pPr>
        <w:pStyle w:val="Heading2"/>
      </w:pPr>
      <w:bookmarkStart w:id="3" w:name="_Toc123931279"/>
      <w:r>
        <w:t>Defincije, akronimi i skraćenice</w:t>
      </w:r>
      <w:bookmarkEnd w:id="3"/>
    </w:p>
    <w:p w:rsidR="007330AC" w:rsidRPr="007330AC" w:rsidRDefault="00C90373" w:rsidP="007330AC">
      <w:pPr>
        <w:pStyle w:val="BodyText"/>
      </w:pPr>
      <w:r>
        <w:t>Vidjeti</w:t>
      </w:r>
      <w:r w:rsidR="007330AC">
        <w:t xml:space="preserve"> projektni </w:t>
      </w:r>
      <w:r w:rsidR="007330AC">
        <w:rPr>
          <w:i/>
          <w:iCs/>
        </w:rPr>
        <w:t>Rječnik.</w:t>
      </w:r>
    </w:p>
    <w:p w:rsidR="00B821B9" w:rsidRDefault="009E53EA">
      <w:pPr>
        <w:pStyle w:val="Heading2"/>
      </w:pPr>
      <w:bookmarkStart w:id="4" w:name="_Toc456598590"/>
      <w:bookmarkStart w:id="5" w:name="_Toc456600921"/>
      <w:bookmarkStart w:id="6" w:name="_Toc123931280"/>
      <w:r>
        <w:t>Reference</w:t>
      </w:r>
      <w:bookmarkEnd w:id="4"/>
      <w:bookmarkEnd w:id="5"/>
      <w:bookmarkEnd w:id="6"/>
    </w:p>
    <w:p w:rsidR="007330AC" w:rsidRDefault="007330AC" w:rsidP="007330AC">
      <w:pPr>
        <w:pStyle w:val="BodyText"/>
        <w:numPr>
          <w:ilvl w:val="0"/>
          <w:numId w:val="22"/>
        </w:numPr>
        <w:rPr>
          <w:i/>
          <w:iCs/>
        </w:rPr>
      </w:pPr>
      <w:r w:rsidRPr="007330AC">
        <w:rPr>
          <w:i/>
          <w:iCs/>
        </w:rPr>
        <w:t>Softversk</w:t>
      </w:r>
      <w:r>
        <w:rPr>
          <w:i/>
          <w:iCs/>
        </w:rPr>
        <w:t>i</w:t>
      </w:r>
      <w:r w:rsidRPr="007330AC">
        <w:rPr>
          <w:i/>
          <w:iCs/>
        </w:rPr>
        <w:t xml:space="preserve"> razvoj</w:t>
      </w:r>
      <w:r>
        <w:rPr>
          <w:i/>
          <w:iCs/>
        </w:rPr>
        <w:t>ni</w:t>
      </w:r>
      <w:r w:rsidRPr="007330AC">
        <w:rPr>
          <w:i/>
          <w:iCs/>
        </w:rPr>
        <w:t xml:space="preserve"> plan</w:t>
      </w:r>
    </w:p>
    <w:p w:rsidR="00B821B9" w:rsidRDefault="001E28D6">
      <w:pPr>
        <w:pStyle w:val="Heading2"/>
      </w:pPr>
      <w:bookmarkStart w:id="7" w:name="_Toc123931281"/>
      <w:r>
        <w:t>Pregled</w:t>
      </w:r>
      <w:bookmarkEnd w:id="7"/>
    </w:p>
    <w:p w:rsidR="0085340A" w:rsidRPr="0085340A" w:rsidRDefault="004B3F2C" w:rsidP="0085340A">
      <w:pPr>
        <w:pStyle w:val="BodyText"/>
      </w:pPr>
      <w:r>
        <w:t>Dokument počinje navođenjem dokumenata koji će biti isporučeni i osobama zaduženim za njih. Opisan je okvirni plan i pristup koji će biti primijenjen, kao i kriterijumi za evaluaciju.</w:t>
      </w:r>
    </w:p>
    <w:p w:rsidR="00B821B9" w:rsidRDefault="009E53EA">
      <w:pPr>
        <w:pStyle w:val="Heading1"/>
        <w:rPr>
          <w:b w:val="0"/>
        </w:rPr>
      </w:pPr>
      <w:bookmarkStart w:id="8" w:name="_Toc123931282"/>
      <w:r>
        <w:t>Plan</w:t>
      </w:r>
      <w:bookmarkEnd w:id="8"/>
    </w:p>
    <w:p w:rsidR="002D7125" w:rsidRPr="009B175A" w:rsidRDefault="002D7125" w:rsidP="002D7125">
      <w:pPr>
        <w:pStyle w:val="Heading2"/>
      </w:pPr>
      <w:bookmarkStart w:id="9" w:name="_Toc123931283"/>
      <w:r w:rsidRPr="009B175A">
        <w:t>Isporuke iteracije</w:t>
      </w:r>
      <w:bookmarkEnd w:id="9"/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76"/>
        <w:gridCol w:w="4246"/>
      </w:tblGrid>
      <w:tr w:rsidR="009E53EA" w:rsidRPr="009B175A" w:rsidTr="00F473DE">
        <w:tc>
          <w:tcPr>
            <w:tcW w:w="4445" w:type="dxa"/>
            <w:shd w:val="clear" w:color="auto" w:fill="auto"/>
          </w:tcPr>
          <w:p w:rsidR="009B175A" w:rsidRPr="009E53EA" w:rsidRDefault="009B175A" w:rsidP="002D7125">
            <w:pPr>
              <w:rPr>
                <w:b/>
                <w:bCs/>
              </w:rPr>
            </w:pPr>
            <w:r w:rsidRPr="009E53EA">
              <w:rPr>
                <w:b/>
                <w:bCs/>
              </w:rPr>
              <w:t>Isporuke</w:t>
            </w:r>
          </w:p>
        </w:tc>
        <w:tc>
          <w:tcPr>
            <w:tcW w:w="4411" w:type="dxa"/>
            <w:shd w:val="clear" w:color="auto" w:fill="auto"/>
          </w:tcPr>
          <w:p w:rsidR="009B175A" w:rsidRPr="009E53EA" w:rsidRDefault="009B175A" w:rsidP="002D7125">
            <w:pPr>
              <w:rPr>
                <w:b/>
                <w:bCs/>
              </w:rPr>
            </w:pPr>
            <w:r w:rsidRPr="009E53EA">
              <w:rPr>
                <w:b/>
                <w:bCs/>
              </w:rPr>
              <w:t>Zaduženi za isporuku</w:t>
            </w:r>
          </w:p>
        </w:tc>
      </w:tr>
      <w:tr w:rsidR="009B175A" w:rsidRPr="009B175A" w:rsidTr="00F473DE">
        <w:tc>
          <w:tcPr>
            <w:tcW w:w="4445" w:type="dxa"/>
            <w:shd w:val="clear" w:color="auto" w:fill="auto"/>
          </w:tcPr>
          <w:p w:rsidR="002D7125" w:rsidRPr="009E53EA" w:rsidRDefault="00F473DE" w:rsidP="002D7125">
            <w:pPr>
              <w:rPr>
                <w:i/>
                <w:iCs/>
              </w:rPr>
            </w:pPr>
            <w:r>
              <w:rPr>
                <w:i/>
                <w:iCs/>
              </w:rPr>
              <w:t>Model zahtjeva</w:t>
            </w:r>
          </w:p>
        </w:tc>
        <w:tc>
          <w:tcPr>
            <w:tcW w:w="4411" w:type="dxa"/>
            <w:shd w:val="clear" w:color="auto" w:fill="auto"/>
          </w:tcPr>
          <w:p w:rsidR="002D7125" w:rsidRPr="009B175A" w:rsidRDefault="00F473DE" w:rsidP="002D7125">
            <w:r>
              <w:t>Fejzullah Ždralović, Tamara Borovina</w:t>
            </w:r>
          </w:p>
        </w:tc>
      </w:tr>
      <w:tr w:rsidR="009B175A" w:rsidRPr="009B175A" w:rsidTr="00F473DE">
        <w:tc>
          <w:tcPr>
            <w:tcW w:w="4445" w:type="dxa"/>
            <w:shd w:val="clear" w:color="auto" w:fill="auto"/>
          </w:tcPr>
          <w:p w:rsidR="002D7125" w:rsidRPr="00F473DE" w:rsidRDefault="00F473DE" w:rsidP="002D7125">
            <w:pPr>
              <w:rPr>
                <w:i/>
                <w:iCs/>
                <w:lang w:val="sr-Latn-BA"/>
              </w:rPr>
            </w:pPr>
            <w:r>
              <w:rPr>
                <w:i/>
                <w:iCs/>
              </w:rPr>
              <w:t>Model slu</w:t>
            </w:r>
            <w:r>
              <w:rPr>
                <w:i/>
                <w:iCs/>
                <w:lang w:val="sr-Latn-BA"/>
              </w:rPr>
              <w:t>čajeva korištenja</w:t>
            </w:r>
          </w:p>
        </w:tc>
        <w:tc>
          <w:tcPr>
            <w:tcW w:w="4411" w:type="dxa"/>
            <w:shd w:val="clear" w:color="auto" w:fill="auto"/>
          </w:tcPr>
          <w:p w:rsidR="002D7125" w:rsidRPr="009B175A" w:rsidRDefault="00F473DE" w:rsidP="002D7125">
            <w:r>
              <w:t>Cio tim</w:t>
            </w:r>
          </w:p>
        </w:tc>
      </w:tr>
    </w:tbl>
    <w:p w:rsidR="002D7125" w:rsidRDefault="002D7125" w:rsidP="0015681C">
      <w:pPr>
        <w:ind w:left="1440"/>
      </w:pPr>
    </w:p>
    <w:p w:rsidR="008518EF" w:rsidRDefault="00F473DE" w:rsidP="0015681C">
      <w:pPr>
        <w:ind w:left="720"/>
      </w:pPr>
      <w:r>
        <w:t xml:space="preserve">Procjena završetka ove iteracije je najranije 15.01.2023. Poslije prve iteracije, sa dobro shavećim softverskim zahtjevima, i bez nedoumica o pitanjima domena problema, sada je potrebno zahtjeve kategorisati po prioritetu, i na osnovu njih definisati sve slučajeve korištenja. Potom će tim zajednički uložiti snage u definisanje slučajeva korištenja, i to: dva člana će se baviti zahtjevom </w:t>
      </w:r>
      <w:r w:rsidR="008518EF">
        <w:rPr>
          <w:i/>
          <w:iCs/>
        </w:rPr>
        <w:t xml:space="preserve">Rad sa projektom </w:t>
      </w:r>
      <w:r w:rsidR="008518EF">
        <w:t xml:space="preserve">i </w:t>
      </w:r>
      <w:r w:rsidR="008518EF">
        <w:rPr>
          <w:i/>
          <w:iCs/>
        </w:rPr>
        <w:t xml:space="preserve">Rad sa modelom, </w:t>
      </w:r>
      <w:r w:rsidR="008518EF">
        <w:t xml:space="preserve">a dva sa </w:t>
      </w:r>
      <w:r w:rsidR="008518EF">
        <w:rPr>
          <w:i/>
          <w:iCs/>
        </w:rPr>
        <w:t>Rad sa elementima modela.</w:t>
      </w:r>
      <w:r w:rsidR="008518EF">
        <w:t xml:space="preserve"> Ovo je učinjeno jer su elementi modela nešto sa čime korisnici imaju najviše dodira.</w:t>
      </w:r>
    </w:p>
    <w:p w:rsidR="00F473DE" w:rsidRPr="00F473DE" w:rsidRDefault="00F473DE" w:rsidP="0015681C">
      <w:pPr>
        <w:ind w:left="720"/>
      </w:pPr>
      <w:r>
        <w:t xml:space="preserve">Postoji malo odstupanje od </w:t>
      </w:r>
      <w:r w:rsidRPr="00F473DE">
        <w:rPr>
          <w:i/>
          <w:iCs/>
        </w:rPr>
        <w:t>Softverskog razvojnog plana</w:t>
      </w:r>
      <w:r>
        <w:rPr>
          <w:i/>
          <w:iCs/>
        </w:rPr>
        <w:t xml:space="preserve">, </w:t>
      </w:r>
      <w:r>
        <w:t xml:space="preserve">jer su Domenski model i </w:t>
      </w:r>
      <w:r w:rsidRPr="00F473DE">
        <w:rPr>
          <w:i/>
          <w:iCs/>
        </w:rPr>
        <w:t>Rječnik</w:t>
      </w:r>
      <w:r>
        <w:t xml:space="preserve"> već kompletirani, no to je pozitivna posljedica.</w:t>
      </w:r>
    </w:p>
    <w:p w:rsidR="00B821B9" w:rsidRDefault="009D1EA8">
      <w:pPr>
        <w:pStyle w:val="Heading1"/>
        <w:rPr>
          <w:b w:val="0"/>
        </w:rPr>
      </w:pPr>
      <w:bookmarkStart w:id="10" w:name="_Toc123931284"/>
      <w:r>
        <w:t>Resursi</w:t>
      </w:r>
      <w:bookmarkEnd w:id="10"/>
    </w:p>
    <w:p w:rsidR="001E28D6" w:rsidRPr="001E28D6" w:rsidRDefault="001E28D6" w:rsidP="001E28D6">
      <w:pPr>
        <w:pStyle w:val="BodyText"/>
      </w:pPr>
      <w:r>
        <w:t>Sve zadatke i aktivnosti radiće projektni tim čiji su članovi: Fejzullah Ždralović, Mladen Todorović, Milan Vlaški i Tamara Borovina. Milan Vlaški ima ulogu vođe tima.</w:t>
      </w:r>
    </w:p>
    <w:p w:rsidR="00B821B9" w:rsidRDefault="00910077">
      <w:pPr>
        <w:pStyle w:val="Heading1"/>
        <w:rPr>
          <w:b w:val="0"/>
        </w:rPr>
      </w:pPr>
      <w:bookmarkStart w:id="11" w:name="_Toc123931285"/>
      <w:r>
        <w:t>Slučajevi korištenja</w:t>
      </w:r>
      <w:bookmarkEnd w:id="11"/>
    </w:p>
    <w:p w:rsidR="001E28D6" w:rsidRPr="008518EF" w:rsidRDefault="008518EF" w:rsidP="001E28D6">
      <w:pPr>
        <w:pStyle w:val="BodyText"/>
      </w:pPr>
      <w:r>
        <w:t xml:space="preserve">Kroz analizu prikupljenih softverskim zahtjeva biće određeni svi slučajevi korištenja koji softverski alat </w:t>
      </w:r>
      <w:r>
        <w:rPr>
          <w:i/>
          <w:iCs/>
        </w:rPr>
        <w:t>queri</w:t>
      </w:r>
      <w:r>
        <w:t xml:space="preserve"> treba da zadovolji.</w:t>
      </w:r>
    </w:p>
    <w:p w:rsidR="00B821B9" w:rsidRDefault="00145D3E">
      <w:pPr>
        <w:pStyle w:val="Heading1"/>
        <w:rPr>
          <w:b w:val="0"/>
        </w:rPr>
      </w:pPr>
      <w:bookmarkStart w:id="12" w:name="_Toc123931286"/>
      <w:r>
        <w:t>Kriterijum evaluacije</w:t>
      </w:r>
      <w:bookmarkEnd w:id="12"/>
    </w:p>
    <w:p w:rsidR="00CC52FE" w:rsidRPr="00CC52FE" w:rsidRDefault="008518EF" w:rsidP="00CC52FE">
      <w:pPr>
        <w:pStyle w:val="BodyText"/>
      </w:pPr>
      <w:r>
        <w:t>Potrebno je da zahtjevi budu kategorisano tako da je to jasno svim članovima</w:t>
      </w:r>
      <w:r w:rsidR="006B2CC5">
        <w:t xml:space="preserve"> tima</w:t>
      </w:r>
      <w:r>
        <w:t xml:space="preserve"> i zainteresovanim stranama. Slučajevi korištenja ne smiju imati odstupanja u stilu, i trebaju biti korektni, detaljni i jasni, bez previđanja bitnih </w:t>
      </w:r>
      <w:r w:rsidR="006B2CC5">
        <w:t>“rainy day” scenarija. Ovaj put važno je ispoštovati rok završetka iteracije, ili zabilježiti veličinu odstupanja od istog.</w:t>
      </w:r>
      <w:bookmarkStart w:id="13" w:name="_GoBack"/>
      <w:bookmarkEnd w:id="13"/>
    </w:p>
    <w:sectPr w:rsidR="00CC52FE" w:rsidRPr="00CC52FE" w:rsidSect="008518EF">
      <w:headerReference w:type="default" r:id="rId11"/>
      <w:footerReference w:type="default" r:id="rId12"/>
      <w:headerReference w:type="first" r:id="rId13"/>
      <w:footerReference w:type="first" r:id="rId14"/>
      <w:pgSz w:w="11906" w:h="16838" w:code="9"/>
      <w:pgMar w:top="1440" w:right="1440" w:bottom="1440" w:left="144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911C7" w:rsidRDefault="007911C7">
      <w:pPr>
        <w:spacing w:line="240" w:lineRule="auto"/>
      </w:pPr>
      <w:r>
        <w:separator/>
      </w:r>
    </w:p>
  </w:endnote>
  <w:endnote w:type="continuationSeparator" w:id="0">
    <w:p w:rsidR="007911C7" w:rsidRDefault="007911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821B9" w:rsidRDefault="009E53E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B821B9" w:rsidRDefault="00B821B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B821B9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B821B9" w:rsidRDefault="00316B62">
          <w:pPr>
            <w:ind w:right="360"/>
          </w:pPr>
          <w:r>
            <w:t>Povjerljivo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B821B9" w:rsidRDefault="009E53EA">
          <w:pPr>
            <w:jc w:val="center"/>
          </w:pPr>
          <w:r>
            <w:sym w:font="Symbol" w:char="F0D3"/>
          </w:r>
          <w:r w:rsidR="00316B62">
            <w:t>Grupa 1,</w:t>
          </w:r>
          <w:r>
            <w:t xml:space="preserve">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1B49BD">
            <w:rPr>
              <w:noProof/>
            </w:rPr>
            <w:t>2023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B821B9" w:rsidRDefault="009E53EA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4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 \* MERGEFORMAT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4</w:t>
          </w:r>
          <w:r>
            <w:rPr>
              <w:rStyle w:val="PageNumber"/>
            </w:rPr>
            <w:fldChar w:fldCharType="end"/>
          </w:r>
        </w:p>
      </w:tc>
    </w:tr>
  </w:tbl>
  <w:p w:rsidR="00B821B9" w:rsidRDefault="00B821B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821B9" w:rsidRDefault="00B821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911C7" w:rsidRDefault="007911C7">
      <w:pPr>
        <w:spacing w:line="240" w:lineRule="auto"/>
      </w:pPr>
      <w:r>
        <w:separator/>
      </w:r>
    </w:p>
  </w:footnote>
  <w:footnote w:type="continuationSeparator" w:id="0">
    <w:p w:rsidR="007911C7" w:rsidRDefault="007911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821B9" w:rsidRDefault="00B821B9">
    <w:pPr>
      <w:rPr>
        <w:sz w:val="24"/>
      </w:rPr>
    </w:pPr>
  </w:p>
  <w:p w:rsidR="00B821B9" w:rsidRDefault="00B821B9">
    <w:pPr>
      <w:pBdr>
        <w:top w:val="single" w:sz="6" w:space="1" w:color="auto"/>
      </w:pBdr>
      <w:rPr>
        <w:sz w:val="24"/>
      </w:rPr>
    </w:pPr>
  </w:p>
  <w:p w:rsidR="00B821B9" w:rsidRDefault="00316B62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Grupa 1</w:t>
    </w:r>
  </w:p>
  <w:p w:rsidR="00B821B9" w:rsidRDefault="00B821B9">
    <w:pPr>
      <w:pBdr>
        <w:bottom w:val="single" w:sz="6" w:space="1" w:color="auto"/>
      </w:pBdr>
      <w:jc w:val="right"/>
      <w:rPr>
        <w:sz w:val="24"/>
      </w:rPr>
    </w:pPr>
  </w:p>
  <w:p w:rsidR="00B821B9" w:rsidRDefault="00B821B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B821B9">
      <w:tc>
        <w:tcPr>
          <w:tcW w:w="6379" w:type="dxa"/>
        </w:tcPr>
        <w:p w:rsidR="00B821B9" w:rsidRDefault="00316B62">
          <w:r>
            <w:t>queri</w:t>
          </w:r>
        </w:p>
      </w:tc>
      <w:tc>
        <w:tcPr>
          <w:tcW w:w="3179" w:type="dxa"/>
        </w:tcPr>
        <w:p w:rsidR="00B821B9" w:rsidRDefault="009E53EA">
          <w:pPr>
            <w:tabs>
              <w:tab w:val="left" w:pos="1135"/>
            </w:tabs>
            <w:spacing w:before="40"/>
            <w:ind w:right="68"/>
          </w:pPr>
          <w:r>
            <w:t xml:space="preserve">  Ver</w:t>
          </w:r>
          <w:r w:rsidR="001B49BD">
            <w:t>zija</w:t>
          </w:r>
          <w:r>
            <w:t xml:space="preserve">:           </w:t>
          </w:r>
          <w:r w:rsidR="009D1EA8">
            <w:t>1.0</w:t>
          </w:r>
        </w:p>
      </w:tc>
    </w:tr>
    <w:tr w:rsidR="00B821B9">
      <w:tc>
        <w:tcPr>
          <w:tcW w:w="6379" w:type="dxa"/>
        </w:tcPr>
        <w:p w:rsidR="00B821B9" w:rsidRDefault="00316B62">
          <w:r>
            <w:t>Plan iteracije</w:t>
          </w:r>
          <w:r w:rsidR="001B49BD">
            <w:t xml:space="preserve"> 2</w:t>
          </w:r>
        </w:p>
      </w:tc>
      <w:tc>
        <w:tcPr>
          <w:tcW w:w="3179" w:type="dxa"/>
        </w:tcPr>
        <w:p w:rsidR="00B821B9" w:rsidRDefault="009E53EA">
          <w:r>
            <w:t xml:space="preserve">  Dat</w:t>
          </w:r>
          <w:r w:rsidR="001B49BD">
            <w:t>um</w:t>
          </w:r>
          <w:r>
            <w:t xml:space="preserve">:  </w:t>
          </w:r>
          <w:r w:rsidR="001B49BD">
            <w:t>06.01.2023.</w:t>
          </w:r>
        </w:p>
      </w:tc>
    </w:tr>
  </w:tbl>
  <w:p w:rsidR="00B821B9" w:rsidRDefault="00B821B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821B9" w:rsidRDefault="00B821B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3F0053CC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6CC04357"/>
    <w:multiLevelType w:val="multilevel"/>
    <w:tmpl w:val="424E1A76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6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70A53FA4"/>
    <w:multiLevelType w:val="hybridMultilevel"/>
    <w:tmpl w:val="5DE44C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21"/>
  </w:num>
  <w:num w:numId="5">
    <w:abstractNumId w:val="14"/>
  </w:num>
  <w:num w:numId="6">
    <w:abstractNumId w:val="13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0"/>
  </w:num>
  <w:num w:numId="10">
    <w:abstractNumId w:val="3"/>
  </w:num>
  <w:num w:numId="11">
    <w:abstractNumId w:val="10"/>
  </w:num>
  <w:num w:numId="12">
    <w:abstractNumId w:val="8"/>
  </w:num>
  <w:num w:numId="13">
    <w:abstractNumId w:val="19"/>
  </w:num>
  <w:num w:numId="14">
    <w:abstractNumId w:val="7"/>
  </w:num>
  <w:num w:numId="15">
    <w:abstractNumId w:val="4"/>
  </w:num>
  <w:num w:numId="16">
    <w:abstractNumId w:val="18"/>
  </w:num>
  <w:num w:numId="17">
    <w:abstractNumId w:val="12"/>
  </w:num>
  <w:num w:numId="18">
    <w:abstractNumId w:val="5"/>
  </w:num>
  <w:num w:numId="19">
    <w:abstractNumId w:val="11"/>
  </w:num>
  <w:num w:numId="20">
    <w:abstractNumId w:val="6"/>
  </w:num>
  <w:num w:numId="21">
    <w:abstractNumId w:val="16"/>
  </w:num>
  <w:num w:numId="22">
    <w:abstractNumId w:val="17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attachedTemplate r:id="rId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16B62"/>
    <w:rsid w:val="00145D3E"/>
    <w:rsid w:val="0015681C"/>
    <w:rsid w:val="001B49BD"/>
    <w:rsid w:val="001E28D6"/>
    <w:rsid w:val="00225238"/>
    <w:rsid w:val="002D7125"/>
    <w:rsid w:val="00316B62"/>
    <w:rsid w:val="004B3F2C"/>
    <w:rsid w:val="005D6D8A"/>
    <w:rsid w:val="006B2CC5"/>
    <w:rsid w:val="007330AC"/>
    <w:rsid w:val="007911C7"/>
    <w:rsid w:val="008518EF"/>
    <w:rsid w:val="0085340A"/>
    <w:rsid w:val="00910077"/>
    <w:rsid w:val="009B175A"/>
    <w:rsid w:val="009D1EA8"/>
    <w:rsid w:val="009E53EA"/>
    <w:rsid w:val="00B722C4"/>
    <w:rsid w:val="00B821B9"/>
    <w:rsid w:val="00C225A1"/>
    <w:rsid w:val="00C30145"/>
    <w:rsid w:val="00C77B26"/>
    <w:rsid w:val="00C90373"/>
    <w:rsid w:val="00CC52FE"/>
    <w:rsid w:val="00D373AC"/>
    <w:rsid w:val="00F47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6AE90FF"/>
  <w15:chartTrackingRefBased/>
  <w15:docId w15:val="{7224B922-AB18-442C-97F9-DCFD6DB3F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3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table" w:styleId="TableGrid">
    <w:name w:val="Table Grid"/>
    <w:basedOn w:val="TableNormal"/>
    <w:uiPriority w:val="39"/>
    <w:rsid w:val="002D71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elja\Downloads\rup_itpl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8F4656-487E-48C0-9060-0FC2CC7FBE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rup_itpln.dot</Template>
  <TotalTime>151</TotalTime>
  <Pages>4</Pages>
  <Words>450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Iteration Plan</vt:lpstr>
    </vt:vector>
  </TitlesOfParts>
  <Company>&lt;Company Name&gt;</Company>
  <LinksUpToDate>false</LinksUpToDate>
  <CharactersWithSpaces>3015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Plan</dc:title>
  <dc:subject>&lt;Project Name&gt;</dc:subject>
  <dc:creator>Yelja</dc:creator>
  <cp:keywords/>
  <dc:description/>
  <cp:lastModifiedBy>Yelja</cp:lastModifiedBy>
  <cp:revision>12</cp:revision>
  <cp:lastPrinted>1899-12-31T23:00:00Z</cp:lastPrinted>
  <dcterms:created xsi:type="dcterms:W3CDTF">2022-12-13T15:11:00Z</dcterms:created>
  <dcterms:modified xsi:type="dcterms:W3CDTF">2023-01-06T20:01:00Z</dcterms:modified>
</cp:coreProperties>
</file>