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6B62" w:rsidRDefault="000F1EB3">
      <w:pPr>
        <w:pStyle w:val="Title"/>
        <w:jc w:val="right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9.75pt;height:149.75pt">
            <v:imagedata r:id="rId8" o:title="LogoSimsFinal"/>
          </v:shape>
        </w:pict>
      </w:r>
    </w:p>
    <w:p w:rsidR="00316B62" w:rsidRPr="00316B62" w:rsidRDefault="00316B62" w:rsidP="00316B62">
      <w:pPr>
        <w:pStyle w:val="Title"/>
        <w:jc w:val="right"/>
      </w:pPr>
      <w:r>
        <w:t>queri</w:t>
      </w:r>
    </w:p>
    <w:p w:rsidR="00B821B9" w:rsidRDefault="00316B62" w:rsidP="00316B62">
      <w:pPr>
        <w:pStyle w:val="Title"/>
        <w:jc w:val="right"/>
      </w:pPr>
      <w:r>
        <w:t xml:space="preserve">Plan iteracije </w:t>
      </w:r>
      <w:r w:rsidR="000F1EB3">
        <w:t>3</w:t>
      </w:r>
      <w:r w:rsidR="00886F2E">
        <w:t>.1</w:t>
      </w:r>
    </w:p>
    <w:p w:rsidR="00B821B9" w:rsidRDefault="009E53EA">
      <w:pPr>
        <w:pStyle w:val="Title"/>
        <w:jc w:val="right"/>
        <w:rPr>
          <w:sz w:val="28"/>
        </w:rPr>
      </w:pPr>
      <w:r>
        <w:rPr>
          <w:sz w:val="28"/>
        </w:rPr>
        <w:t>Ver</w:t>
      </w:r>
      <w:r w:rsidR="001B49BD">
        <w:rPr>
          <w:sz w:val="28"/>
        </w:rPr>
        <w:t>zija</w:t>
      </w:r>
      <w:r>
        <w:rPr>
          <w:sz w:val="28"/>
        </w:rPr>
        <w:t xml:space="preserve"> </w:t>
      </w:r>
      <w:r w:rsidR="00910077">
        <w:rPr>
          <w:sz w:val="28"/>
        </w:rPr>
        <w:t>1.0</w:t>
      </w:r>
    </w:p>
    <w:p w:rsidR="00B821B9" w:rsidRDefault="00B821B9">
      <w:pPr>
        <w:pStyle w:val="Title"/>
        <w:rPr>
          <w:sz w:val="28"/>
        </w:rPr>
      </w:pPr>
    </w:p>
    <w:p w:rsidR="00B821B9" w:rsidRDefault="00B821B9"/>
    <w:p w:rsidR="00B821B9" w:rsidRDefault="00B821B9">
      <w:pPr>
        <w:sectPr w:rsidR="00B821B9">
          <w:headerReference w:type="default" r:id="rId9"/>
          <w:footerReference w:type="even" r:id="rId10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B821B9" w:rsidRDefault="00316B62">
      <w:pPr>
        <w:pStyle w:val="Title"/>
      </w:pPr>
      <w:r>
        <w:lastRenderedPageBreak/>
        <w:t>Istorija revizija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B821B9">
        <w:tc>
          <w:tcPr>
            <w:tcW w:w="2304" w:type="dxa"/>
          </w:tcPr>
          <w:p w:rsidR="00B821B9" w:rsidRDefault="009E53EA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:rsidR="00B821B9" w:rsidRDefault="009E53EA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B821B9" w:rsidRDefault="009E53EA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B821B9" w:rsidRDefault="009E53EA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B821B9">
        <w:tc>
          <w:tcPr>
            <w:tcW w:w="2304" w:type="dxa"/>
          </w:tcPr>
          <w:p w:rsidR="00B821B9" w:rsidRDefault="000F1EB3">
            <w:pPr>
              <w:pStyle w:val="Tabletext"/>
            </w:pPr>
            <w:r>
              <w:t>08.02.2023.</w:t>
            </w:r>
          </w:p>
        </w:tc>
        <w:tc>
          <w:tcPr>
            <w:tcW w:w="1152" w:type="dxa"/>
          </w:tcPr>
          <w:p w:rsidR="00B821B9" w:rsidRDefault="00910077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:rsidR="00B821B9" w:rsidRDefault="00316B62">
            <w:pPr>
              <w:pStyle w:val="Tabletext"/>
            </w:pPr>
            <w:r>
              <w:t>Prva verzija.</w:t>
            </w:r>
          </w:p>
        </w:tc>
        <w:tc>
          <w:tcPr>
            <w:tcW w:w="2304" w:type="dxa"/>
          </w:tcPr>
          <w:p w:rsidR="00B821B9" w:rsidRPr="00316B62" w:rsidRDefault="00316B62">
            <w:pPr>
              <w:pStyle w:val="Tabletext"/>
              <w:rPr>
                <w:lang w:val="sr-Latn-BA"/>
              </w:rPr>
            </w:pPr>
            <w:r>
              <w:t>Milan Vla</w:t>
            </w:r>
            <w:r>
              <w:rPr>
                <w:lang w:val="sr-Latn-BA"/>
              </w:rPr>
              <w:t>ški</w:t>
            </w:r>
          </w:p>
        </w:tc>
      </w:tr>
      <w:tr w:rsidR="00B821B9">
        <w:tc>
          <w:tcPr>
            <w:tcW w:w="2304" w:type="dxa"/>
          </w:tcPr>
          <w:p w:rsidR="00B821B9" w:rsidRDefault="00B821B9">
            <w:pPr>
              <w:pStyle w:val="Tabletext"/>
            </w:pPr>
          </w:p>
        </w:tc>
        <w:tc>
          <w:tcPr>
            <w:tcW w:w="1152" w:type="dxa"/>
          </w:tcPr>
          <w:p w:rsidR="00B821B9" w:rsidRDefault="00B821B9">
            <w:pPr>
              <w:pStyle w:val="Tabletext"/>
            </w:pPr>
          </w:p>
        </w:tc>
        <w:tc>
          <w:tcPr>
            <w:tcW w:w="3744" w:type="dxa"/>
          </w:tcPr>
          <w:p w:rsidR="00B821B9" w:rsidRDefault="00B821B9">
            <w:pPr>
              <w:pStyle w:val="Tabletext"/>
            </w:pPr>
          </w:p>
        </w:tc>
        <w:tc>
          <w:tcPr>
            <w:tcW w:w="2304" w:type="dxa"/>
          </w:tcPr>
          <w:p w:rsidR="00B821B9" w:rsidRDefault="00B821B9">
            <w:pPr>
              <w:pStyle w:val="Tabletext"/>
            </w:pPr>
          </w:p>
        </w:tc>
      </w:tr>
      <w:tr w:rsidR="00B821B9">
        <w:tc>
          <w:tcPr>
            <w:tcW w:w="2304" w:type="dxa"/>
          </w:tcPr>
          <w:p w:rsidR="00B821B9" w:rsidRDefault="00B821B9">
            <w:pPr>
              <w:pStyle w:val="Tabletext"/>
            </w:pPr>
          </w:p>
        </w:tc>
        <w:tc>
          <w:tcPr>
            <w:tcW w:w="1152" w:type="dxa"/>
          </w:tcPr>
          <w:p w:rsidR="00B821B9" w:rsidRDefault="00B821B9">
            <w:pPr>
              <w:pStyle w:val="Tabletext"/>
            </w:pPr>
          </w:p>
        </w:tc>
        <w:tc>
          <w:tcPr>
            <w:tcW w:w="3744" w:type="dxa"/>
          </w:tcPr>
          <w:p w:rsidR="00B821B9" w:rsidRDefault="00B821B9">
            <w:pPr>
              <w:pStyle w:val="Tabletext"/>
            </w:pPr>
          </w:p>
        </w:tc>
        <w:tc>
          <w:tcPr>
            <w:tcW w:w="2304" w:type="dxa"/>
          </w:tcPr>
          <w:p w:rsidR="00B821B9" w:rsidRDefault="00B821B9">
            <w:pPr>
              <w:pStyle w:val="Tabletext"/>
            </w:pPr>
          </w:p>
        </w:tc>
      </w:tr>
      <w:tr w:rsidR="00B821B9">
        <w:tc>
          <w:tcPr>
            <w:tcW w:w="2304" w:type="dxa"/>
          </w:tcPr>
          <w:p w:rsidR="00B821B9" w:rsidRDefault="00B821B9">
            <w:pPr>
              <w:pStyle w:val="Tabletext"/>
            </w:pPr>
          </w:p>
        </w:tc>
        <w:tc>
          <w:tcPr>
            <w:tcW w:w="1152" w:type="dxa"/>
          </w:tcPr>
          <w:p w:rsidR="00B821B9" w:rsidRDefault="00B821B9">
            <w:pPr>
              <w:pStyle w:val="Tabletext"/>
            </w:pPr>
          </w:p>
        </w:tc>
        <w:tc>
          <w:tcPr>
            <w:tcW w:w="3744" w:type="dxa"/>
          </w:tcPr>
          <w:p w:rsidR="00B821B9" w:rsidRDefault="00B821B9">
            <w:pPr>
              <w:pStyle w:val="Tabletext"/>
            </w:pPr>
          </w:p>
        </w:tc>
        <w:tc>
          <w:tcPr>
            <w:tcW w:w="2304" w:type="dxa"/>
          </w:tcPr>
          <w:p w:rsidR="00B821B9" w:rsidRDefault="00B821B9">
            <w:pPr>
              <w:pStyle w:val="Tabletext"/>
            </w:pPr>
          </w:p>
        </w:tc>
      </w:tr>
    </w:tbl>
    <w:p w:rsidR="00B821B9" w:rsidRDefault="00B821B9"/>
    <w:p w:rsidR="00B821B9" w:rsidRDefault="009E53EA">
      <w:pPr>
        <w:pStyle w:val="Title"/>
      </w:pPr>
      <w:r>
        <w:br w:type="page"/>
      </w:r>
      <w:r w:rsidR="00316B62">
        <w:lastRenderedPageBreak/>
        <w:t>Sadržaj</w:t>
      </w:r>
    </w:p>
    <w:p w:rsidR="00A50930" w:rsidRPr="00E05758" w:rsidRDefault="009E53EA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A50930">
        <w:rPr>
          <w:noProof/>
        </w:rPr>
        <w:t>1.</w:t>
      </w:r>
      <w:r w:rsidR="00A50930" w:rsidRPr="00E05758">
        <w:rPr>
          <w:rFonts w:ascii="Calibri" w:hAnsi="Calibri"/>
          <w:noProof/>
          <w:sz w:val="22"/>
          <w:szCs w:val="22"/>
        </w:rPr>
        <w:tab/>
      </w:r>
      <w:r w:rsidR="00A50930">
        <w:rPr>
          <w:noProof/>
        </w:rPr>
        <w:t>Uvod</w:t>
      </w:r>
      <w:r w:rsidR="00A50930">
        <w:rPr>
          <w:noProof/>
        </w:rPr>
        <w:tab/>
      </w:r>
      <w:r w:rsidR="00A50930">
        <w:rPr>
          <w:noProof/>
        </w:rPr>
        <w:fldChar w:fldCharType="begin"/>
      </w:r>
      <w:r w:rsidR="00A50930">
        <w:rPr>
          <w:noProof/>
        </w:rPr>
        <w:instrText xml:space="preserve"> PAGEREF _Toc126762409 \h </w:instrText>
      </w:r>
      <w:r w:rsidR="00A50930">
        <w:rPr>
          <w:noProof/>
        </w:rPr>
      </w:r>
      <w:r w:rsidR="00A50930">
        <w:rPr>
          <w:noProof/>
        </w:rPr>
        <w:fldChar w:fldCharType="separate"/>
      </w:r>
      <w:r w:rsidR="00A50930">
        <w:rPr>
          <w:noProof/>
        </w:rPr>
        <w:t>4</w:t>
      </w:r>
      <w:r w:rsidR="00A50930">
        <w:rPr>
          <w:noProof/>
        </w:rPr>
        <w:fldChar w:fldCharType="end"/>
      </w:r>
    </w:p>
    <w:p w:rsidR="00A50930" w:rsidRPr="00E05758" w:rsidRDefault="00A50930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</w:rPr>
      </w:pPr>
      <w:r>
        <w:rPr>
          <w:noProof/>
        </w:rPr>
        <w:t>1.1</w:t>
      </w:r>
      <w:r w:rsidRPr="00E05758">
        <w:rPr>
          <w:rFonts w:ascii="Calibri" w:hAnsi="Calibri"/>
          <w:noProof/>
          <w:sz w:val="22"/>
          <w:szCs w:val="22"/>
        </w:rPr>
        <w:tab/>
      </w:r>
      <w:r>
        <w:rPr>
          <w:noProof/>
        </w:rPr>
        <w:t>Svrha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_Toc126762410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A50930" w:rsidRPr="00E05758" w:rsidRDefault="00A50930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</w:rPr>
      </w:pPr>
      <w:r>
        <w:rPr>
          <w:noProof/>
        </w:rPr>
        <w:t>1.2</w:t>
      </w:r>
      <w:r w:rsidRPr="00E05758">
        <w:rPr>
          <w:rFonts w:ascii="Calibri" w:hAnsi="Calibri"/>
          <w:noProof/>
          <w:sz w:val="22"/>
          <w:szCs w:val="22"/>
        </w:rPr>
        <w:tab/>
      </w:r>
      <w:r>
        <w:rPr>
          <w:noProof/>
        </w:rPr>
        <w:t>Područje primjene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_Toc126762411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A50930" w:rsidRPr="00E05758" w:rsidRDefault="00A50930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</w:rPr>
      </w:pPr>
      <w:r>
        <w:rPr>
          <w:noProof/>
        </w:rPr>
        <w:t>1.3</w:t>
      </w:r>
      <w:r w:rsidRPr="00E05758">
        <w:rPr>
          <w:rFonts w:ascii="Calibri" w:hAnsi="Calibri"/>
          <w:noProof/>
          <w:sz w:val="22"/>
          <w:szCs w:val="22"/>
        </w:rPr>
        <w:tab/>
      </w:r>
      <w:r>
        <w:rPr>
          <w:noProof/>
        </w:rPr>
        <w:t>Defincije, akronimi i skraćenice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_Toc126762412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A50930" w:rsidRPr="00E05758" w:rsidRDefault="00A50930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</w:rPr>
      </w:pPr>
      <w:r>
        <w:rPr>
          <w:noProof/>
        </w:rPr>
        <w:t>1.4</w:t>
      </w:r>
      <w:r w:rsidRPr="00E05758">
        <w:rPr>
          <w:rFonts w:ascii="Calibri" w:hAnsi="Calibri"/>
          <w:noProof/>
          <w:sz w:val="22"/>
          <w:szCs w:val="22"/>
        </w:rPr>
        <w:tab/>
      </w:r>
      <w:r>
        <w:rPr>
          <w:noProof/>
        </w:rPr>
        <w:t>Reference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_Toc126762413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A50930" w:rsidRPr="00E05758" w:rsidRDefault="00A50930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</w:rPr>
      </w:pPr>
      <w:r>
        <w:rPr>
          <w:noProof/>
        </w:rPr>
        <w:t>1.5</w:t>
      </w:r>
      <w:r w:rsidRPr="00E05758">
        <w:rPr>
          <w:rFonts w:ascii="Calibri" w:hAnsi="Calibri"/>
          <w:noProof/>
          <w:sz w:val="22"/>
          <w:szCs w:val="22"/>
        </w:rPr>
        <w:tab/>
      </w:r>
      <w:r>
        <w:rPr>
          <w:noProof/>
        </w:rPr>
        <w:t>Pregled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_Toc126762414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A50930" w:rsidRPr="00E05758" w:rsidRDefault="00A50930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</w:rPr>
      </w:pPr>
      <w:r w:rsidRPr="00FE4192">
        <w:rPr>
          <w:noProof/>
        </w:rPr>
        <w:t>2.</w:t>
      </w:r>
      <w:r w:rsidRPr="00E05758">
        <w:rPr>
          <w:rFonts w:ascii="Calibri" w:hAnsi="Calibri"/>
          <w:noProof/>
          <w:sz w:val="22"/>
          <w:szCs w:val="22"/>
        </w:rPr>
        <w:tab/>
      </w:r>
      <w:r>
        <w:rPr>
          <w:noProof/>
        </w:rPr>
        <w:t>Plan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_Toc126762415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A50930" w:rsidRPr="00E05758" w:rsidRDefault="00A50930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</w:rPr>
      </w:pPr>
      <w:r>
        <w:rPr>
          <w:noProof/>
        </w:rPr>
        <w:t>2.1</w:t>
      </w:r>
      <w:r w:rsidRPr="00E05758">
        <w:rPr>
          <w:rFonts w:ascii="Calibri" w:hAnsi="Calibri"/>
          <w:noProof/>
          <w:sz w:val="22"/>
          <w:szCs w:val="22"/>
        </w:rPr>
        <w:tab/>
      </w:r>
      <w:r>
        <w:rPr>
          <w:noProof/>
        </w:rPr>
        <w:t>Isporuke iteracije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_Toc126762416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A50930" w:rsidRPr="00E05758" w:rsidRDefault="00A50930">
      <w:pPr>
        <w:pStyle w:val="TOC1"/>
        <w:rPr>
          <w:rFonts w:ascii="Calibri" w:hAnsi="Calibri"/>
          <w:noProof/>
          <w:sz w:val="22"/>
          <w:szCs w:val="22"/>
        </w:rPr>
      </w:pPr>
      <w:r>
        <w:rPr>
          <w:noProof/>
        </w:rPr>
        <w:t>Resursi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_Toc126762417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A50930" w:rsidRPr="00E05758" w:rsidRDefault="00A50930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</w:rPr>
      </w:pPr>
      <w:r>
        <w:rPr>
          <w:noProof/>
        </w:rPr>
        <w:t>3.</w:t>
      </w:r>
      <w:r w:rsidRPr="00E05758">
        <w:rPr>
          <w:rFonts w:ascii="Calibri" w:hAnsi="Calibri"/>
          <w:noProof/>
          <w:sz w:val="22"/>
          <w:szCs w:val="22"/>
        </w:rPr>
        <w:tab/>
      </w:r>
      <w:r>
        <w:rPr>
          <w:noProof/>
        </w:rPr>
        <w:t>Slučajevi korištenja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_Toc126762418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A50930" w:rsidRPr="00E05758" w:rsidRDefault="00A50930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</w:rPr>
      </w:pPr>
      <w:r>
        <w:rPr>
          <w:noProof/>
        </w:rPr>
        <w:t>4.</w:t>
      </w:r>
      <w:r w:rsidRPr="00E05758">
        <w:rPr>
          <w:rFonts w:ascii="Calibri" w:hAnsi="Calibri"/>
          <w:noProof/>
          <w:sz w:val="22"/>
          <w:szCs w:val="22"/>
        </w:rPr>
        <w:tab/>
      </w:r>
      <w:r>
        <w:rPr>
          <w:noProof/>
        </w:rPr>
        <w:t>Kriterijum evaluacije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_Toc126762419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B821B9" w:rsidRDefault="009E53EA">
      <w:pPr>
        <w:pStyle w:val="Title"/>
      </w:pPr>
      <w:r>
        <w:fldChar w:fldCharType="end"/>
      </w:r>
      <w:r>
        <w:br w:type="page"/>
      </w:r>
      <w:r w:rsidR="00316B62">
        <w:lastRenderedPageBreak/>
        <w:t>Plan iteracije</w:t>
      </w:r>
    </w:p>
    <w:p w:rsidR="00B821B9" w:rsidRDefault="00316B62">
      <w:pPr>
        <w:pStyle w:val="Heading1"/>
      </w:pPr>
      <w:bookmarkStart w:id="0" w:name="_Toc126762409"/>
      <w:r>
        <w:t>Uvod</w:t>
      </w:r>
      <w:bookmarkEnd w:id="0"/>
    </w:p>
    <w:p w:rsidR="00B821B9" w:rsidRDefault="007330AC">
      <w:pPr>
        <w:pStyle w:val="Heading2"/>
      </w:pPr>
      <w:bookmarkStart w:id="1" w:name="_Toc126762410"/>
      <w:r>
        <w:t>Svrha</w:t>
      </w:r>
      <w:bookmarkEnd w:id="1"/>
    </w:p>
    <w:p w:rsidR="00316B62" w:rsidRPr="00316B62" w:rsidRDefault="00316B62" w:rsidP="00316B62">
      <w:pPr>
        <w:pStyle w:val="BodyText"/>
      </w:pPr>
      <w:r>
        <w:t xml:space="preserve">Svrha </w:t>
      </w:r>
      <w:r w:rsidRPr="00316B62">
        <w:rPr>
          <w:i/>
          <w:iCs/>
        </w:rPr>
        <w:t>Plana iteracije</w:t>
      </w:r>
      <w:r>
        <w:t xml:space="preserve"> je da projektnom timu pruži detaljne informacije o svim zadacima koje su dužni da obave u tekućoj iteraciji, kao i da učini </w:t>
      </w:r>
      <w:r w:rsidR="00C90373">
        <w:t>proces rada</w:t>
      </w:r>
      <w:r>
        <w:t xml:space="preserve"> transparentnim za buduće članove. Njime će se</w:t>
      </w:r>
      <w:r w:rsidR="00C90373">
        <w:t xml:space="preserve"> </w:t>
      </w:r>
      <w:r>
        <w:t>definisati odgovornost koju tim ima prema projektu.</w:t>
      </w:r>
    </w:p>
    <w:p w:rsidR="00B821B9" w:rsidRDefault="007330AC">
      <w:pPr>
        <w:pStyle w:val="Heading2"/>
      </w:pPr>
      <w:bookmarkStart w:id="2" w:name="_Toc126762411"/>
      <w:r>
        <w:t>Područje primjene</w:t>
      </w:r>
      <w:bookmarkEnd w:id="2"/>
    </w:p>
    <w:p w:rsidR="00316B62" w:rsidRPr="00886F2E" w:rsidRDefault="00316B62" w:rsidP="00316B62">
      <w:pPr>
        <w:pStyle w:val="BodyText"/>
        <w:rPr>
          <w:i/>
          <w:iCs/>
        </w:rPr>
      </w:pPr>
      <w:r>
        <w:t>Dokumentovan</w:t>
      </w:r>
      <w:r w:rsidR="007330AC">
        <w:t xml:space="preserve">i su svi zadaci i isporuke </w:t>
      </w:r>
      <w:r w:rsidR="00F473DE">
        <w:t>druge</w:t>
      </w:r>
      <w:r w:rsidR="007330AC">
        <w:t xml:space="preserve"> iteracije projekta Grupe 1 - za softverski alat </w:t>
      </w:r>
      <w:r w:rsidR="007330AC" w:rsidRPr="007330AC">
        <w:rPr>
          <w:i/>
          <w:iCs/>
        </w:rPr>
        <w:t>queri</w:t>
      </w:r>
      <w:r w:rsidR="007330AC">
        <w:rPr>
          <w:i/>
          <w:iCs/>
        </w:rPr>
        <w:t xml:space="preserve">. </w:t>
      </w:r>
      <w:r w:rsidR="007330AC">
        <w:t xml:space="preserve">Zadaci i aktivnosti ove iteracije navedeni su i u </w:t>
      </w:r>
      <w:r w:rsidR="007330AC">
        <w:rPr>
          <w:i/>
          <w:iCs/>
        </w:rPr>
        <w:t>Softverskom razvojnom planu</w:t>
      </w:r>
      <w:r w:rsidR="007330AC" w:rsidRPr="00886F2E">
        <w:rPr>
          <w:i/>
          <w:iCs/>
        </w:rPr>
        <w:t>.</w:t>
      </w:r>
      <w:r w:rsidR="00886F2E" w:rsidRPr="00886F2E">
        <w:rPr>
          <w:i/>
          <w:iCs/>
        </w:rPr>
        <w:t xml:space="preserve"> Plan iteracije 3.1 </w:t>
      </w:r>
      <w:r w:rsidR="00886F2E">
        <w:t xml:space="preserve">služiće kao referenca za </w:t>
      </w:r>
      <w:r w:rsidR="00886F2E" w:rsidRPr="00886F2E">
        <w:rPr>
          <w:i/>
          <w:iCs/>
        </w:rPr>
        <w:t>Planove iteracija</w:t>
      </w:r>
      <w:r w:rsidR="00886F2E">
        <w:rPr>
          <w:i/>
          <w:iCs/>
        </w:rPr>
        <w:t xml:space="preserve"> 3.2, 3.3 ...</w:t>
      </w:r>
    </w:p>
    <w:p w:rsidR="00B821B9" w:rsidRDefault="0085340A">
      <w:pPr>
        <w:pStyle w:val="Heading2"/>
      </w:pPr>
      <w:bookmarkStart w:id="3" w:name="_Toc126762412"/>
      <w:r>
        <w:t>Defincije, akronimi i skraćenice</w:t>
      </w:r>
      <w:bookmarkEnd w:id="3"/>
    </w:p>
    <w:p w:rsidR="007330AC" w:rsidRPr="007330AC" w:rsidRDefault="00C90373" w:rsidP="007330AC">
      <w:pPr>
        <w:pStyle w:val="BodyText"/>
      </w:pPr>
      <w:r>
        <w:t>Vidjeti</w:t>
      </w:r>
      <w:r w:rsidR="007330AC">
        <w:t xml:space="preserve"> projektni </w:t>
      </w:r>
      <w:r w:rsidR="007330AC">
        <w:rPr>
          <w:i/>
          <w:iCs/>
        </w:rPr>
        <w:t>Rječnik.</w:t>
      </w:r>
    </w:p>
    <w:p w:rsidR="00B821B9" w:rsidRDefault="009E53EA">
      <w:pPr>
        <w:pStyle w:val="Heading2"/>
      </w:pPr>
      <w:bookmarkStart w:id="4" w:name="_Toc456598590"/>
      <w:bookmarkStart w:id="5" w:name="_Toc456600921"/>
      <w:bookmarkStart w:id="6" w:name="_Toc126762413"/>
      <w:r>
        <w:t>Reference</w:t>
      </w:r>
      <w:bookmarkEnd w:id="4"/>
      <w:bookmarkEnd w:id="5"/>
      <w:bookmarkEnd w:id="6"/>
    </w:p>
    <w:p w:rsidR="00886F2E" w:rsidRPr="00886F2E" w:rsidRDefault="007330AC" w:rsidP="00886F2E">
      <w:pPr>
        <w:pStyle w:val="BodyText"/>
        <w:numPr>
          <w:ilvl w:val="0"/>
          <w:numId w:val="22"/>
        </w:numPr>
        <w:rPr>
          <w:i/>
          <w:iCs/>
        </w:rPr>
      </w:pPr>
      <w:r w:rsidRPr="007330AC">
        <w:rPr>
          <w:i/>
          <w:iCs/>
        </w:rPr>
        <w:t>Softversk</w:t>
      </w:r>
      <w:r>
        <w:rPr>
          <w:i/>
          <w:iCs/>
        </w:rPr>
        <w:t>i</w:t>
      </w:r>
      <w:r w:rsidRPr="007330AC">
        <w:rPr>
          <w:i/>
          <w:iCs/>
        </w:rPr>
        <w:t xml:space="preserve"> razvoj</w:t>
      </w:r>
      <w:r>
        <w:rPr>
          <w:i/>
          <w:iCs/>
        </w:rPr>
        <w:t>ni</w:t>
      </w:r>
      <w:r w:rsidRPr="007330AC">
        <w:rPr>
          <w:i/>
          <w:iCs/>
        </w:rPr>
        <w:t xml:space="preserve"> plan</w:t>
      </w:r>
    </w:p>
    <w:p w:rsidR="00B821B9" w:rsidRDefault="001E28D6">
      <w:pPr>
        <w:pStyle w:val="Heading2"/>
      </w:pPr>
      <w:bookmarkStart w:id="7" w:name="_Toc126762414"/>
      <w:r>
        <w:t>Pregled</w:t>
      </w:r>
      <w:bookmarkEnd w:id="7"/>
    </w:p>
    <w:p w:rsidR="0085340A" w:rsidRPr="0085340A" w:rsidRDefault="004B3F2C" w:rsidP="0085340A">
      <w:pPr>
        <w:pStyle w:val="BodyText"/>
      </w:pPr>
      <w:r>
        <w:t>Dokument počinje navođenjem dokumenata koji će biti isporučeni i osobama zaduženim za njih. Opisan je okvirni plan i pristup koji će biti primijenjen, kao i kriterijumi za evaluaciju.</w:t>
      </w:r>
    </w:p>
    <w:p w:rsidR="00B821B9" w:rsidRDefault="009E53EA">
      <w:pPr>
        <w:pStyle w:val="Heading1"/>
        <w:rPr>
          <w:b w:val="0"/>
        </w:rPr>
      </w:pPr>
      <w:bookmarkStart w:id="8" w:name="_Toc126762415"/>
      <w:r>
        <w:t>Plan</w:t>
      </w:r>
      <w:bookmarkEnd w:id="8"/>
    </w:p>
    <w:p w:rsidR="002D7125" w:rsidRPr="009B175A" w:rsidRDefault="002D7125" w:rsidP="002D7125">
      <w:pPr>
        <w:pStyle w:val="Heading2"/>
      </w:pPr>
      <w:bookmarkStart w:id="9" w:name="_Toc126762416"/>
      <w:r w:rsidRPr="009B175A">
        <w:t>Isporuke iteracije</w:t>
      </w:r>
      <w:bookmarkEnd w:id="9"/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79"/>
        <w:gridCol w:w="4243"/>
      </w:tblGrid>
      <w:tr w:rsidR="009E53EA" w:rsidRPr="009B175A" w:rsidTr="00F473DE">
        <w:tc>
          <w:tcPr>
            <w:tcW w:w="4445" w:type="dxa"/>
            <w:shd w:val="clear" w:color="auto" w:fill="auto"/>
          </w:tcPr>
          <w:p w:rsidR="009B175A" w:rsidRPr="009E53EA" w:rsidRDefault="009B175A" w:rsidP="002D7125">
            <w:pPr>
              <w:rPr>
                <w:b/>
                <w:bCs/>
              </w:rPr>
            </w:pPr>
            <w:r w:rsidRPr="009E53EA">
              <w:rPr>
                <w:b/>
                <w:bCs/>
              </w:rPr>
              <w:t>Isporuke</w:t>
            </w:r>
          </w:p>
        </w:tc>
        <w:tc>
          <w:tcPr>
            <w:tcW w:w="4411" w:type="dxa"/>
            <w:shd w:val="clear" w:color="auto" w:fill="auto"/>
          </w:tcPr>
          <w:p w:rsidR="009B175A" w:rsidRPr="009E53EA" w:rsidRDefault="009B175A" w:rsidP="002D7125">
            <w:pPr>
              <w:rPr>
                <w:b/>
                <w:bCs/>
              </w:rPr>
            </w:pPr>
            <w:r w:rsidRPr="009E53EA">
              <w:rPr>
                <w:b/>
                <w:bCs/>
              </w:rPr>
              <w:t>Zaduženi za isporuku</w:t>
            </w:r>
          </w:p>
        </w:tc>
      </w:tr>
      <w:tr w:rsidR="009B175A" w:rsidRPr="009B175A" w:rsidTr="00F473DE">
        <w:tc>
          <w:tcPr>
            <w:tcW w:w="4445" w:type="dxa"/>
            <w:shd w:val="clear" w:color="auto" w:fill="auto"/>
          </w:tcPr>
          <w:p w:rsidR="002D7125" w:rsidRPr="006B0907" w:rsidRDefault="006B0907" w:rsidP="002D7125">
            <w:pPr>
              <w:rPr>
                <w:i/>
                <w:iCs/>
                <w:lang w:val="sr-Latn-BA"/>
              </w:rPr>
            </w:pPr>
            <w:r>
              <w:rPr>
                <w:i/>
                <w:iCs/>
              </w:rPr>
              <w:t>Dinami</w:t>
            </w:r>
            <w:r>
              <w:rPr>
                <w:i/>
                <w:iCs/>
                <w:lang w:val="sr-Latn-BA"/>
              </w:rPr>
              <w:t>čki model (Dijagrami aktivnosti, stanja i sekvence)</w:t>
            </w:r>
          </w:p>
        </w:tc>
        <w:tc>
          <w:tcPr>
            <w:tcW w:w="4411" w:type="dxa"/>
            <w:shd w:val="clear" w:color="auto" w:fill="auto"/>
          </w:tcPr>
          <w:p w:rsidR="002D7125" w:rsidRPr="009B175A" w:rsidRDefault="00CE6F7B" w:rsidP="002D7125">
            <w:r>
              <w:t>Cio tim</w:t>
            </w:r>
          </w:p>
        </w:tc>
      </w:tr>
      <w:tr w:rsidR="009B175A" w:rsidRPr="009B175A" w:rsidTr="00F473DE">
        <w:tc>
          <w:tcPr>
            <w:tcW w:w="4445" w:type="dxa"/>
            <w:shd w:val="clear" w:color="auto" w:fill="auto"/>
          </w:tcPr>
          <w:p w:rsidR="002D7125" w:rsidRPr="00F473DE" w:rsidRDefault="00CE6F7B" w:rsidP="002D7125">
            <w:pPr>
              <w:rPr>
                <w:i/>
                <w:iCs/>
                <w:lang w:val="sr-Latn-BA"/>
              </w:rPr>
            </w:pPr>
            <w:r>
              <w:rPr>
                <w:i/>
                <w:iCs/>
              </w:rPr>
              <w:t>Domenski model</w:t>
            </w:r>
          </w:p>
        </w:tc>
        <w:tc>
          <w:tcPr>
            <w:tcW w:w="4411" w:type="dxa"/>
            <w:shd w:val="clear" w:color="auto" w:fill="auto"/>
          </w:tcPr>
          <w:p w:rsidR="002D7125" w:rsidRPr="009B175A" w:rsidRDefault="00CE6F7B" w:rsidP="002D7125">
            <w:r>
              <w:t>Todorović Mladen</w:t>
            </w:r>
          </w:p>
        </w:tc>
      </w:tr>
      <w:tr w:rsidR="00CE6F7B" w:rsidRPr="009B175A" w:rsidTr="00F473DE">
        <w:tc>
          <w:tcPr>
            <w:tcW w:w="4445" w:type="dxa"/>
            <w:shd w:val="clear" w:color="auto" w:fill="auto"/>
          </w:tcPr>
          <w:p w:rsidR="00CE6F7B" w:rsidRDefault="00CE6F7B" w:rsidP="002D7125">
            <w:pPr>
              <w:rPr>
                <w:i/>
                <w:iCs/>
              </w:rPr>
            </w:pPr>
            <w:r>
              <w:rPr>
                <w:i/>
                <w:iCs/>
              </w:rPr>
              <w:t>Klasni dijagram</w:t>
            </w:r>
          </w:p>
        </w:tc>
        <w:tc>
          <w:tcPr>
            <w:tcW w:w="4411" w:type="dxa"/>
            <w:shd w:val="clear" w:color="auto" w:fill="auto"/>
          </w:tcPr>
          <w:p w:rsidR="00CE6F7B" w:rsidRDefault="00CE6F7B" w:rsidP="002D7125">
            <w:r>
              <w:t>Cio tim</w:t>
            </w:r>
          </w:p>
        </w:tc>
      </w:tr>
      <w:tr w:rsidR="00CE6F7B" w:rsidRPr="009B175A" w:rsidTr="00F473DE">
        <w:tc>
          <w:tcPr>
            <w:tcW w:w="4445" w:type="dxa"/>
            <w:shd w:val="clear" w:color="auto" w:fill="auto"/>
          </w:tcPr>
          <w:p w:rsidR="00CE6F7B" w:rsidRDefault="00CE6F7B" w:rsidP="002D7125">
            <w:pPr>
              <w:rPr>
                <w:i/>
                <w:iCs/>
              </w:rPr>
            </w:pPr>
            <w:r>
              <w:rPr>
                <w:i/>
                <w:iCs/>
              </w:rPr>
              <w:t>Dokument softverske arhitekture</w:t>
            </w:r>
          </w:p>
        </w:tc>
        <w:tc>
          <w:tcPr>
            <w:tcW w:w="4411" w:type="dxa"/>
            <w:shd w:val="clear" w:color="auto" w:fill="auto"/>
          </w:tcPr>
          <w:p w:rsidR="00CE6F7B" w:rsidRDefault="00CE6F7B" w:rsidP="002D7125">
            <w:r>
              <w:t xml:space="preserve">Vlaški </w:t>
            </w:r>
            <w:r w:rsidR="000F1EB3">
              <w:t>M</w:t>
            </w:r>
            <w:r>
              <w:t>ilan, Tamara Borovina</w:t>
            </w:r>
          </w:p>
        </w:tc>
      </w:tr>
      <w:tr w:rsidR="00CE6F7B" w:rsidRPr="009B175A" w:rsidTr="00F473DE">
        <w:tc>
          <w:tcPr>
            <w:tcW w:w="4445" w:type="dxa"/>
            <w:shd w:val="clear" w:color="auto" w:fill="auto"/>
          </w:tcPr>
          <w:p w:rsidR="00CE6F7B" w:rsidRDefault="000F1EB3" w:rsidP="002D7125">
            <w:pPr>
              <w:rPr>
                <w:i/>
                <w:iCs/>
              </w:rPr>
            </w:pPr>
            <w:r>
              <w:rPr>
                <w:i/>
                <w:iCs/>
              </w:rPr>
              <w:t>Smjernice za dizajn</w:t>
            </w:r>
          </w:p>
        </w:tc>
        <w:tc>
          <w:tcPr>
            <w:tcW w:w="4411" w:type="dxa"/>
            <w:shd w:val="clear" w:color="auto" w:fill="auto"/>
          </w:tcPr>
          <w:p w:rsidR="00CE6F7B" w:rsidRDefault="000F1EB3" w:rsidP="002D7125">
            <w:r>
              <w:t>Todorović Mladen</w:t>
            </w:r>
          </w:p>
        </w:tc>
      </w:tr>
      <w:tr w:rsidR="00CE6F7B" w:rsidRPr="009B175A" w:rsidTr="00F473DE">
        <w:tc>
          <w:tcPr>
            <w:tcW w:w="4445" w:type="dxa"/>
            <w:shd w:val="clear" w:color="auto" w:fill="auto"/>
          </w:tcPr>
          <w:p w:rsidR="00CE6F7B" w:rsidRDefault="000F1EB3" w:rsidP="002D7125">
            <w:pPr>
              <w:rPr>
                <w:i/>
                <w:iCs/>
              </w:rPr>
            </w:pPr>
            <w:r>
              <w:rPr>
                <w:i/>
                <w:iCs/>
              </w:rPr>
              <w:t>Realizacije slučajeva korištenja</w:t>
            </w:r>
          </w:p>
        </w:tc>
        <w:tc>
          <w:tcPr>
            <w:tcW w:w="4411" w:type="dxa"/>
            <w:shd w:val="clear" w:color="auto" w:fill="auto"/>
          </w:tcPr>
          <w:p w:rsidR="00CE6F7B" w:rsidRDefault="000F1EB3" w:rsidP="002D7125">
            <w:r>
              <w:t>Ždralović Fejzullah</w:t>
            </w:r>
          </w:p>
        </w:tc>
      </w:tr>
      <w:tr w:rsidR="00886F2E" w:rsidRPr="009B175A" w:rsidTr="00F473DE">
        <w:tc>
          <w:tcPr>
            <w:tcW w:w="4445" w:type="dxa"/>
            <w:shd w:val="clear" w:color="auto" w:fill="auto"/>
          </w:tcPr>
          <w:p w:rsidR="00886F2E" w:rsidRDefault="00886F2E" w:rsidP="002D7125">
            <w:pPr>
              <w:rPr>
                <w:i/>
                <w:iCs/>
              </w:rPr>
            </w:pPr>
            <w:r>
              <w:rPr>
                <w:i/>
                <w:iCs/>
              </w:rPr>
              <w:t>Izdanje prototipa 0.1</w:t>
            </w:r>
          </w:p>
        </w:tc>
        <w:tc>
          <w:tcPr>
            <w:tcW w:w="4411" w:type="dxa"/>
            <w:shd w:val="clear" w:color="auto" w:fill="auto"/>
          </w:tcPr>
          <w:p w:rsidR="00886F2E" w:rsidRDefault="00886F2E" w:rsidP="002D7125">
            <w:r>
              <w:t>Cio tim</w:t>
            </w:r>
          </w:p>
        </w:tc>
      </w:tr>
    </w:tbl>
    <w:p w:rsidR="000F1EB3" w:rsidRDefault="000F1EB3" w:rsidP="000F1EB3">
      <w:pPr>
        <w:ind w:left="720"/>
      </w:pPr>
    </w:p>
    <w:p w:rsidR="000F1EB3" w:rsidRDefault="000F1EB3" w:rsidP="00886F2E">
      <w:pPr>
        <w:ind w:left="720"/>
      </w:pPr>
      <w:r>
        <w:t xml:space="preserve">Ova iteracija </w:t>
      </w:r>
      <w:r w:rsidR="00886F2E">
        <w:t xml:space="preserve">kao posljedicu ima prvu funkcionalnu verziju prototipa, stoga će početni modeli i kod biti refaktorisani koliko god je to potrebno puta. To znači da će se tim često vraćati sadržaju koji je opisan baš ovom iteracijom. </w:t>
      </w:r>
      <w:r w:rsidR="00886F2E" w:rsidRPr="00886F2E">
        <w:t xml:space="preserve">S obzirom da su greške očekivane, ali njihova priroda nepredvidiva, u ranim fazama ne treba težiti savršenstvu, već što funkcionalnijem softveru, uz što manje </w:t>
      </w:r>
      <w:r w:rsidR="00886F2E">
        <w:t>uloženog napora.</w:t>
      </w:r>
    </w:p>
    <w:p w:rsidR="00886F2E" w:rsidRDefault="00886F2E" w:rsidP="00886F2E">
      <w:pPr>
        <w:ind w:left="720"/>
      </w:pPr>
    </w:p>
    <w:p w:rsidR="000F1EB3" w:rsidRDefault="00F473DE" w:rsidP="000F1EB3">
      <w:pPr>
        <w:ind w:left="720"/>
      </w:pPr>
      <w:r>
        <w:t xml:space="preserve">Procjena završetka ove iteracije je </w:t>
      </w:r>
      <w:r w:rsidR="000F1EB3">
        <w:t>15.03.2023.</w:t>
      </w:r>
      <w:r>
        <w:t xml:space="preserve"> </w:t>
      </w:r>
      <w:r w:rsidR="000F1EB3">
        <w:t>U ovoj iteraciji predviđeno je crtanje Dijagrama aktivnosti, koje samo treba preslikati iz slučajeva korištenja. Onda je potrebno definisati Domenski i Klasni model, u skladu sa trenutnim znanjem, te krenuti blago sa implementacijom uz vrijeme posvećeno učenju korištenja Swing alata. Potrebno je lekcije naučene iz neuspijeha i uspjeha zapisati u dokumentaciji, i sa stečenim iskustvom pročitati nešto teorije koja se bavi Arhitekturom i Dizajnom. Dokumentacija služi kao prinuda za istraživanje i ocjena razumijevanja problema. Iz očekivanih neuspjeha u ovoj fazi potrebno je refaktorisati Klasni dijagram, te bolje shvatiti ponašanje sistema uz Dijagrame sekvence i stanja.</w:t>
      </w:r>
    </w:p>
    <w:p w:rsidR="00B821B9" w:rsidRDefault="009D1EA8" w:rsidP="000F1EB3">
      <w:pPr>
        <w:pStyle w:val="Heading1"/>
        <w:numPr>
          <w:ilvl w:val="0"/>
          <w:numId w:val="0"/>
        </w:numPr>
        <w:ind w:left="720"/>
        <w:rPr>
          <w:b w:val="0"/>
        </w:rPr>
      </w:pPr>
      <w:bookmarkStart w:id="10" w:name="_Toc126762417"/>
      <w:r>
        <w:t>Resursi</w:t>
      </w:r>
      <w:bookmarkEnd w:id="10"/>
    </w:p>
    <w:p w:rsidR="001E28D6" w:rsidRPr="001E28D6" w:rsidRDefault="001E28D6" w:rsidP="001E28D6">
      <w:pPr>
        <w:pStyle w:val="BodyText"/>
      </w:pPr>
      <w:r>
        <w:t>Sve zadatke i aktivnosti radiće projektni tim čiji su članovi: Fejzullah Ždralović, Mladen Todorović, Milan Vlaški i Tamara Borovina. Milan Vlaški ima ulogu vođe tima.</w:t>
      </w:r>
    </w:p>
    <w:p w:rsidR="001E28D6" w:rsidRDefault="00910077" w:rsidP="001E28D6">
      <w:pPr>
        <w:pStyle w:val="Heading1"/>
      </w:pPr>
      <w:bookmarkStart w:id="11" w:name="_Toc126762418"/>
      <w:r>
        <w:lastRenderedPageBreak/>
        <w:t>Slučajevi korištenja</w:t>
      </w:r>
      <w:bookmarkEnd w:id="11"/>
    </w:p>
    <w:p w:rsidR="00886F2E" w:rsidRPr="00886F2E" w:rsidRDefault="00886F2E" w:rsidP="00886F2E">
      <w:pPr>
        <w:ind w:left="720"/>
      </w:pPr>
      <w:r>
        <w:t>Biće implementirani samo oni slučajevi korištenja koji ispunjavaju najnužnije funkcionalne zahtjeve korisnika</w:t>
      </w:r>
      <w:r w:rsidR="009D39CB">
        <w:t xml:space="preserve">. Ove funkcionalnosti biće detaljno opisane u </w:t>
      </w:r>
      <w:r w:rsidR="009D39CB" w:rsidRPr="009D39CB">
        <w:rPr>
          <w:i/>
          <w:iCs/>
        </w:rPr>
        <w:t>Zapisu izdanja 0.1</w:t>
      </w:r>
      <w:r w:rsidR="009D39CB">
        <w:t>.</w:t>
      </w:r>
    </w:p>
    <w:p w:rsidR="00B821B9" w:rsidRDefault="00145D3E">
      <w:pPr>
        <w:pStyle w:val="Heading1"/>
      </w:pPr>
      <w:bookmarkStart w:id="12" w:name="_Toc126762419"/>
      <w:r>
        <w:t>Kriterijum evaluacije</w:t>
      </w:r>
      <w:bookmarkEnd w:id="12"/>
    </w:p>
    <w:p w:rsidR="007B2471" w:rsidRPr="00CC52FE" w:rsidRDefault="009D39CB" w:rsidP="007B2471">
      <w:pPr>
        <w:ind w:left="720"/>
      </w:pPr>
      <w:r>
        <w:t xml:space="preserve">Ako se prototip isporuči do 15.03. iteracija </w:t>
      </w:r>
      <w:r w:rsidR="002424BC">
        <w:t>se smatra uspješnom</w:t>
      </w:r>
      <w:r w:rsidR="007B2471">
        <w:t>. Prototip treba biti solidan i proširiv. Ako se ne pokaže takav, u sljedećim iteracijama treba tražiti pomoć spolja ili koristiti se gotovim rješenjima uz razumijevanje.</w:t>
      </w:r>
      <w:bookmarkStart w:id="13" w:name="_GoBack"/>
      <w:bookmarkEnd w:id="13"/>
    </w:p>
    <w:sectPr w:rsidR="007B2471" w:rsidRPr="00CC52FE" w:rsidSect="008518EF">
      <w:headerReference w:type="default" r:id="rId11"/>
      <w:footerReference w:type="default" r:id="rId12"/>
      <w:headerReference w:type="first" r:id="rId13"/>
      <w:footerReference w:type="first" r:id="rId14"/>
      <w:pgSz w:w="11906" w:h="16838" w:code="9"/>
      <w:pgMar w:top="1440" w:right="1440" w:bottom="1440" w:left="144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05758" w:rsidRDefault="00E05758">
      <w:pPr>
        <w:spacing w:line="240" w:lineRule="auto"/>
      </w:pPr>
      <w:r>
        <w:separator/>
      </w:r>
    </w:p>
  </w:endnote>
  <w:endnote w:type="continuationSeparator" w:id="0">
    <w:p w:rsidR="00E05758" w:rsidRDefault="00E0575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86F2E" w:rsidRDefault="00886F2E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86F2E" w:rsidRDefault="00886F2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886F2E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886F2E" w:rsidRDefault="00886F2E">
          <w:pPr>
            <w:ind w:right="360"/>
          </w:pPr>
          <w:r>
            <w:t>Povjerljivo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886F2E" w:rsidRDefault="00886F2E">
          <w:pPr>
            <w:jc w:val="center"/>
          </w:pPr>
          <w:r>
            <w:sym w:font="Symbol" w:char="F0D3"/>
          </w:r>
          <w:r>
            <w:t xml:space="preserve">Grupa 1,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>
            <w:rPr>
              <w:noProof/>
            </w:rPr>
            <w:t>2023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886F2E" w:rsidRDefault="00886F2E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>
            <w:rPr>
              <w:rStyle w:val="PageNumber"/>
              <w:noProof/>
            </w:rPr>
            <w:t>4</w:t>
          </w:r>
          <w:r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of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NUMPAGES  \* MERGEFORMAT </w:instrText>
          </w:r>
          <w:r>
            <w:rPr>
              <w:rStyle w:val="PageNumber"/>
            </w:rPr>
            <w:fldChar w:fldCharType="separate"/>
          </w:r>
          <w:r>
            <w:rPr>
              <w:rStyle w:val="PageNumber"/>
              <w:noProof/>
            </w:rPr>
            <w:t>4</w:t>
          </w:r>
          <w:r>
            <w:rPr>
              <w:rStyle w:val="PageNumber"/>
            </w:rPr>
            <w:fldChar w:fldCharType="end"/>
          </w:r>
        </w:p>
      </w:tc>
    </w:tr>
  </w:tbl>
  <w:p w:rsidR="00886F2E" w:rsidRDefault="00886F2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86F2E" w:rsidRDefault="00886F2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05758" w:rsidRDefault="00E05758">
      <w:pPr>
        <w:spacing w:line="240" w:lineRule="auto"/>
      </w:pPr>
      <w:r>
        <w:separator/>
      </w:r>
    </w:p>
  </w:footnote>
  <w:footnote w:type="continuationSeparator" w:id="0">
    <w:p w:rsidR="00E05758" w:rsidRDefault="00E0575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86F2E" w:rsidRDefault="00886F2E">
    <w:pPr>
      <w:rPr>
        <w:sz w:val="24"/>
      </w:rPr>
    </w:pPr>
  </w:p>
  <w:p w:rsidR="00886F2E" w:rsidRDefault="00886F2E">
    <w:pPr>
      <w:pBdr>
        <w:top w:val="single" w:sz="6" w:space="1" w:color="auto"/>
      </w:pBdr>
      <w:rPr>
        <w:sz w:val="24"/>
      </w:rPr>
    </w:pPr>
  </w:p>
  <w:p w:rsidR="00886F2E" w:rsidRDefault="00886F2E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Grupa 1</w:t>
    </w:r>
  </w:p>
  <w:p w:rsidR="00886F2E" w:rsidRDefault="00886F2E">
    <w:pPr>
      <w:pBdr>
        <w:bottom w:val="single" w:sz="6" w:space="1" w:color="auto"/>
      </w:pBdr>
      <w:jc w:val="right"/>
      <w:rPr>
        <w:sz w:val="24"/>
      </w:rPr>
    </w:pPr>
  </w:p>
  <w:p w:rsidR="00886F2E" w:rsidRDefault="00886F2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886F2E">
      <w:tc>
        <w:tcPr>
          <w:tcW w:w="6379" w:type="dxa"/>
        </w:tcPr>
        <w:p w:rsidR="00886F2E" w:rsidRDefault="00886F2E">
          <w:r>
            <w:t>queri</w:t>
          </w:r>
        </w:p>
      </w:tc>
      <w:tc>
        <w:tcPr>
          <w:tcW w:w="3179" w:type="dxa"/>
        </w:tcPr>
        <w:p w:rsidR="00886F2E" w:rsidRDefault="00886F2E">
          <w:pPr>
            <w:tabs>
              <w:tab w:val="left" w:pos="1135"/>
            </w:tabs>
            <w:spacing w:before="40"/>
            <w:ind w:right="68"/>
          </w:pPr>
          <w:r>
            <w:t xml:space="preserve">  Verzija:           1.0</w:t>
          </w:r>
        </w:p>
      </w:tc>
    </w:tr>
    <w:tr w:rsidR="00886F2E">
      <w:tc>
        <w:tcPr>
          <w:tcW w:w="6379" w:type="dxa"/>
        </w:tcPr>
        <w:p w:rsidR="00886F2E" w:rsidRDefault="00886F2E">
          <w:r>
            <w:t xml:space="preserve">Plan iteracije </w:t>
          </w:r>
          <w:r w:rsidR="009D39CB">
            <w:t>3.1</w:t>
          </w:r>
        </w:p>
      </w:tc>
      <w:tc>
        <w:tcPr>
          <w:tcW w:w="3179" w:type="dxa"/>
        </w:tcPr>
        <w:p w:rsidR="00886F2E" w:rsidRDefault="00886F2E">
          <w:r>
            <w:t xml:space="preserve">  Datum:  08.02.2023.</w:t>
          </w:r>
        </w:p>
      </w:tc>
    </w:tr>
  </w:tbl>
  <w:p w:rsidR="00886F2E" w:rsidRDefault="00886F2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86F2E" w:rsidRDefault="00886F2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3F0053CC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6CC04357"/>
    <w:multiLevelType w:val="multilevel"/>
    <w:tmpl w:val="424E1A76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6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70A53FA4"/>
    <w:multiLevelType w:val="hybridMultilevel"/>
    <w:tmpl w:val="5DE44C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9"/>
  </w:num>
  <w:num w:numId="4">
    <w:abstractNumId w:val="21"/>
  </w:num>
  <w:num w:numId="5">
    <w:abstractNumId w:val="14"/>
  </w:num>
  <w:num w:numId="6">
    <w:abstractNumId w:val="13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0"/>
  </w:num>
  <w:num w:numId="10">
    <w:abstractNumId w:val="3"/>
  </w:num>
  <w:num w:numId="11">
    <w:abstractNumId w:val="10"/>
  </w:num>
  <w:num w:numId="12">
    <w:abstractNumId w:val="8"/>
  </w:num>
  <w:num w:numId="13">
    <w:abstractNumId w:val="19"/>
  </w:num>
  <w:num w:numId="14">
    <w:abstractNumId w:val="7"/>
  </w:num>
  <w:num w:numId="15">
    <w:abstractNumId w:val="4"/>
  </w:num>
  <w:num w:numId="16">
    <w:abstractNumId w:val="18"/>
  </w:num>
  <w:num w:numId="17">
    <w:abstractNumId w:val="12"/>
  </w:num>
  <w:num w:numId="18">
    <w:abstractNumId w:val="5"/>
  </w:num>
  <w:num w:numId="19">
    <w:abstractNumId w:val="11"/>
  </w:num>
  <w:num w:numId="20">
    <w:abstractNumId w:val="6"/>
  </w:num>
  <w:num w:numId="21">
    <w:abstractNumId w:val="16"/>
  </w:num>
  <w:num w:numId="22">
    <w:abstractNumId w:val="17"/>
  </w:num>
  <w:num w:numId="2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attachedTemplate r:id="rId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16B62"/>
    <w:rsid w:val="000F1EB3"/>
    <w:rsid w:val="00145D3E"/>
    <w:rsid w:val="0015681C"/>
    <w:rsid w:val="001B49BD"/>
    <w:rsid w:val="001E28D6"/>
    <w:rsid w:val="00225238"/>
    <w:rsid w:val="002424BC"/>
    <w:rsid w:val="002D7125"/>
    <w:rsid w:val="00316B62"/>
    <w:rsid w:val="004B3F2C"/>
    <w:rsid w:val="005D6D8A"/>
    <w:rsid w:val="006B0907"/>
    <w:rsid w:val="006B2CC5"/>
    <w:rsid w:val="007330AC"/>
    <w:rsid w:val="007911C7"/>
    <w:rsid w:val="007B2471"/>
    <w:rsid w:val="008518EF"/>
    <w:rsid w:val="0085340A"/>
    <w:rsid w:val="00886F2E"/>
    <w:rsid w:val="00910077"/>
    <w:rsid w:val="009B175A"/>
    <w:rsid w:val="009D1EA8"/>
    <w:rsid w:val="009D39CB"/>
    <w:rsid w:val="009E53EA"/>
    <w:rsid w:val="00A50930"/>
    <w:rsid w:val="00B722C4"/>
    <w:rsid w:val="00B821B9"/>
    <w:rsid w:val="00C225A1"/>
    <w:rsid w:val="00C30145"/>
    <w:rsid w:val="00C77B26"/>
    <w:rsid w:val="00C90373"/>
    <w:rsid w:val="00CC52FE"/>
    <w:rsid w:val="00CE6F7B"/>
    <w:rsid w:val="00D373AC"/>
    <w:rsid w:val="00E05758"/>
    <w:rsid w:val="00F47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ED614BC"/>
  <w15:chartTrackingRefBased/>
  <w15:docId w15:val="{7224B922-AB18-442C-97F9-DCFD6DB3F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23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pPr>
      <w:spacing w:after="120"/>
      <w:ind w:left="720"/>
    </w:pPr>
    <w:rPr>
      <w:i/>
      <w:color w:val="0000FF"/>
    </w:rPr>
  </w:style>
  <w:style w:type="character" w:styleId="Hyperlink">
    <w:name w:val="Hyperlink"/>
    <w:semiHidden/>
    <w:rPr>
      <w:color w:val="0000FF"/>
      <w:u w:val="single"/>
    </w:rPr>
  </w:style>
  <w:style w:type="table" w:styleId="TableGrid">
    <w:name w:val="Table Grid"/>
    <w:basedOn w:val="TableNormal"/>
    <w:uiPriority w:val="39"/>
    <w:rsid w:val="002D712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37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Yelja\Downloads\rup_itpl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A583A8-CE15-40A2-8717-E5455EF205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rup_itpln.dot</Template>
  <TotalTime>41</TotalTime>
  <Pages>5</Pages>
  <Words>551</Words>
  <Characters>3143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Iteration Plan</vt:lpstr>
    </vt:vector>
  </TitlesOfParts>
  <Company>&lt;Company Name&gt;</Company>
  <LinksUpToDate>false</LinksUpToDate>
  <CharactersWithSpaces>3687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Iteration Plan</dc:title>
  <dc:subject>&lt;Project Name&gt;</dc:subject>
  <dc:creator>Yelja</dc:creator>
  <cp:keywords/>
  <dc:description/>
  <cp:lastModifiedBy>Yelja</cp:lastModifiedBy>
  <cp:revision>5</cp:revision>
  <cp:lastPrinted>1899-12-31T23:00:00Z</cp:lastPrinted>
  <dcterms:created xsi:type="dcterms:W3CDTF">2023-02-08T13:47:00Z</dcterms:created>
  <dcterms:modified xsi:type="dcterms:W3CDTF">2023-02-08T14:26:00Z</dcterms:modified>
</cp:coreProperties>
</file>